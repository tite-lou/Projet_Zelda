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453AF3" w14:textId="5C63F97A" w:rsidR="00863772" w:rsidRPr="005C3AB4" w:rsidRDefault="004941A6">
      <w:pPr>
        <w:pStyle w:val="Date"/>
        <w:rPr>
          <w:lang w:val="en-US"/>
        </w:rPr>
      </w:pPr>
      <w:r w:rsidRPr="005C3AB4">
        <w:rPr>
          <w:lang w:val="en-US"/>
        </w:rPr>
        <w:t>Louanne Thevenoux – Coline Feliciano</w:t>
      </w:r>
    </w:p>
    <w:p w14:paraId="4FF364CD" w14:textId="5D0F83C7" w:rsidR="00863772" w:rsidRPr="005C3AB4" w:rsidRDefault="005A0ADE">
      <w:pPr>
        <w:pStyle w:val="Titre"/>
        <w:rPr>
          <w:color w:val="F29138"/>
          <w:lang w:val="en-US"/>
        </w:rPr>
      </w:pPr>
      <w:r w:rsidRPr="005C3AB4">
        <w:rPr>
          <w:color w:val="F29138"/>
          <w:lang w:val="en-US"/>
        </w:rPr>
        <w:t>Breath of the wild</w:t>
      </w:r>
      <w:r w:rsidR="00286B26" w:rsidRPr="005C3AB4">
        <w:rPr>
          <w:color w:val="F29138"/>
          <w:lang w:val="en-US"/>
        </w:rPr>
        <w:t xml:space="preserve"> </w:t>
      </w:r>
    </w:p>
    <w:p w14:paraId="476EF539" w14:textId="0918B93F" w:rsidR="00863772" w:rsidRPr="00926917" w:rsidRDefault="00BC3E92" w:rsidP="00191324">
      <w:pPr>
        <w:pStyle w:val="Titre1"/>
        <w:jc w:val="both"/>
      </w:pPr>
      <w:r>
        <w:t>DÉROULEMENT DU JEU</w:t>
      </w:r>
    </w:p>
    <w:p w14:paraId="10AF7555" w14:textId="712709E4" w:rsidR="00672EDC" w:rsidRDefault="00672EDC" w:rsidP="00191324">
      <w:pPr>
        <w:pStyle w:val="Titre2"/>
        <w:jc w:val="both"/>
      </w:pPr>
      <w:r>
        <w:t>PAGE D’ACCUEIL</w:t>
      </w:r>
    </w:p>
    <w:p w14:paraId="59A48E42" w14:textId="77777777" w:rsidR="00672EDC" w:rsidRDefault="00672EDC" w:rsidP="00672EDC">
      <w:pPr>
        <w:ind w:left="720"/>
        <w:jc w:val="both"/>
      </w:pPr>
      <w:r>
        <w:t xml:space="preserve">Vous arrivez sur la page d’accueil du jeu. Vous devez appuyer sur le bouton </w:t>
      </w:r>
      <w:r w:rsidRPr="000D77D0">
        <w:rPr>
          <w:b/>
          <w:bCs/>
        </w:rPr>
        <w:t>« </w:t>
      </w:r>
      <w:r w:rsidRPr="00DD44EA">
        <w:rPr>
          <w:rFonts w:ascii="Triforce" w:eastAsiaTheme="majorEastAsia" w:hAnsi="Triforce" w:cstheme="majorBidi"/>
          <w:sz w:val="28"/>
          <w:szCs w:val="32"/>
        </w:rPr>
        <w:t>Choix du personnage</w:t>
      </w:r>
      <w:r>
        <w:t> » pour entrer dans le jeu.</w:t>
      </w:r>
    </w:p>
    <w:p w14:paraId="18F264AE" w14:textId="77777777" w:rsidR="00672EDC" w:rsidRPr="00926917" w:rsidRDefault="00672EDC" w:rsidP="00FA25C2">
      <w:pPr>
        <w:jc w:val="center"/>
      </w:pPr>
      <w:r w:rsidRPr="0071070E">
        <w:rPr>
          <w:noProof/>
        </w:rPr>
        <w:drawing>
          <wp:inline distT="0" distB="0" distL="0" distR="0" wp14:anchorId="260D2481" wp14:editId="1486610C">
            <wp:extent cx="5518673" cy="2816137"/>
            <wp:effectExtent l="0" t="0" r="0" b="3810"/>
            <wp:docPr id="7" name="Image 7" descr="Une image contenant texte, vallée, canyon, natu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, vallée, canyon, natur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6333" cy="28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6133" w14:textId="77777777" w:rsidR="00672EDC" w:rsidRDefault="00672EDC" w:rsidP="00672EDC">
      <w:pPr>
        <w:pStyle w:val="Titre2"/>
        <w:numPr>
          <w:ilvl w:val="0"/>
          <w:numId w:val="0"/>
        </w:numPr>
        <w:ind w:left="720"/>
        <w:jc w:val="both"/>
      </w:pPr>
    </w:p>
    <w:p w14:paraId="6A5CC1ED" w14:textId="23445CF9" w:rsidR="00863772" w:rsidRPr="00926917" w:rsidRDefault="006D3F22" w:rsidP="00191324">
      <w:pPr>
        <w:pStyle w:val="Titre2"/>
        <w:jc w:val="both"/>
      </w:pPr>
      <w:r>
        <w:t>CHOIX DU PERSONNAGE</w:t>
      </w:r>
    </w:p>
    <w:p w14:paraId="0E9E8C9A" w14:textId="267C7B6C" w:rsidR="00191324" w:rsidRDefault="006D3F22" w:rsidP="00191324">
      <w:pPr>
        <w:pStyle w:val="Titre3"/>
        <w:numPr>
          <w:ilvl w:val="0"/>
          <w:numId w:val="0"/>
        </w:numPr>
        <w:ind w:left="720"/>
        <w:jc w:val="both"/>
      </w:pPr>
      <w:r>
        <w:t xml:space="preserve">Pour pouvoir jouer, pour devez sélectionner </w:t>
      </w:r>
      <w:r w:rsidR="00916776">
        <w:t>un</w:t>
      </w:r>
      <w:r>
        <w:t xml:space="preserve"> personnage. Vous avez le choix entre 3 personnages : Link, Zelda ou Urbosa</w:t>
      </w:r>
      <w:r w:rsidR="00916776">
        <w:t xml:space="preserve">. </w:t>
      </w:r>
    </w:p>
    <w:p w14:paraId="1097A199" w14:textId="77777777" w:rsidR="00403C62" w:rsidRDefault="00403C62" w:rsidP="00191324">
      <w:pPr>
        <w:pStyle w:val="Titre3"/>
        <w:numPr>
          <w:ilvl w:val="0"/>
          <w:numId w:val="0"/>
        </w:numPr>
        <w:ind w:left="720"/>
        <w:jc w:val="both"/>
      </w:pPr>
    </w:p>
    <w:p w14:paraId="1076801E" w14:textId="66FD824C" w:rsidR="00403C62" w:rsidRPr="00403C62" w:rsidRDefault="00403C62" w:rsidP="00403C62">
      <w:pPr>
        <w:pStyle w:val="Titre3"/>
        <w:numPr>
          <w:ilvl w:val="0"/>
          <w:numId w:val="0"/>
        </w:numPr>
        <w:ind w:left="1080" w:hanging="360"/>
        <w:rPr>
          <w:rFonts w:ascii="Triforce" w:hAnsi="Triforce"/>
          <w:color w:val="182D39"/>
        </w:rPr>
      </w:pPr>
      <w:r>
        <w:tab/>
      </w:r>
      <w:r w:rsidRPr="006D3F22">
        <w:rPr>
          <w:rFonts w:ascii="Triforce" w:hAnsi="Triforce"/>
        </w:rPr>
        <w:tab/>
      </w:r>
      <w:r w:rsidRPr="00C451B5">
        <w:rPr>
          <w:rFonts w:ascii="Triforce" w:hAnsi="Triforce"/>
          <w:color w:val="182D39"/>
        </w:rPr>
        <w:t>LINK</w:t>
      </w:r>
      <w:r w:rsidRPr="00C451B5">
        <w:rPr>
          <w:rFonts w:ascii="Triforce" w:hAnsi="Triforce"/>
          <w:color w:val="182D39"/>
        </w:rPr>
        <w:tab/>
      </w:r>
      <w:r w:rsidRPr="00C451B5">
        <w:rPr>
          <w:rFonts w:ascii="Triforce" w:hAnsi="Triforce"/>
          <w:color w:val="182D39"/>
        </w:rPr>
        <w:tab/>
      </w:r>
      <w:r w:rsidRPr="00C451B5">
        <w:rPr>
          <w:rFonts w:ascii="Triforce" w:hAnsi="Triforce"/>
          <w:color w:val="182D39"/>
        </w:rPr>
        <w:tab/>
        <w:t xml:space="preserve">       ZELDA</w:t>
      </w:r>
      <w:r w:rsidRPr="00C451B5">
        <w:rPr>
          <w:rFonts w:ascii="Triforce" w:hAnsi="Triforce"/>
          <w:color w:val="182D39"/>
        </w:rPr>
        <w:tab/>
      </w:r>
      <w:r w:rsidRPr="00C451B5">
        <w:rPr>
          <w:rFonts w:ascii="Triforce" w:hAnsi="Triforce"/>
          <w:color w:val="182D39"/>
        </w:rPr>
        <w:tab/>
      </w:r>
      <w:r w:rsidRPr="00C451B5">
        <w:rPr>
          <w:rFonts w:ascii="Triforce" w:hAnsi="Triforce"/>
          <w:color w:val="182D39"/>
        </w:rPr>
        <w:tab/>
        <w:t xml:space="preserve"> URBOSA</w:t>
      </w:r>
    </w:p>
    <w:p w14:paraId="03BA4AFD" w14:textId="43EED5E8" w:rsidR="006D3F22" w:rsidRDefault="006D3F22" w:rsidP="006D3F22">
      <w:pPr>
        <w:pStyle w:val="Titre3"/>
        <w:numPr>
          <w:ilvl w:val="0"/>
          <w:numId w:val="0"/>
        </w:numPr>
        <w:ind w:left="1080" w:hanging="360"/>
      </w:pPr>
      <w:r>
        <w:rPr>
          <w:noProof/>
        </w:rPr>
        <w:drawing>
          <wp:inline distT="0" distB="0" distL="0" distR="0" wp14:anchorId="1172B88E" wp14:editId="51A7EFC6">
            <wp:extent cx="1652530" cy="1411536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504" cy="141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CDA96" wp14:editId="49B3380B">
            <wp:extent cx="1608463" cy="137389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463" cy="137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9C174" wp14:editId="18CF4DAB">
            <wp:extent cx="1520328" cy="1298614"/>
            <wp:effectExtent l="0" t="0" r="3810" b="0"/>
            <wp:docPr id="2" name="Image 2" descr="Une image contenant mus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musique&#10;&#10;Description générée automatiquemen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590" cy="130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0A49" w14:textId="7CBC5B69" w:rsidR="006506F1" w:rsidRPr="006506F1" w:rsidRDefault="006506F1" w:rsidP="006506F1">
      <w:pPr>
        <w:pStyle w:val="Titre3"/>
        <w:numPr>
          <w:ilvl w:val="0"/>
          <w:numId w:val="0"/>
        </w:numPr>
        <w:ind w:left="1080" w:hanging="360"/>
        <w:jc w:val="both"/>
        <w:rPr>
          <w:sz w:val="21"/>
          <w:szCs w:val="22"/>
        </w:rPr>
      </w:pPr>
      <w:r w:rsidRPr="00936CC6">
        <w:rPr>
          <w:noProof/>
          <w:sz w:val="21"/>
          <w:szCs w:val="22"/>
        </w:rPr>
        <w:drawing>
          <wp:inline distT="0" distB="0" distL="0" distR="0" wp14:anchorId="122360ED" wp14:editId="724A1D6A">
            <wp:extent cx="210820" cy="210820"/>
            <wp:effectExtent l="0" t="0" r="5080" b="508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62" cy="22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CC6">
        <w:rPr>
          <w:sz w:val="21"/>
          <w:szCs w:val="22"/>
        </w:rPr>
        <w:t xml:space="preserve"> </w:t>
      </w:r>
      <w:r>
        <w:rPr>
          <w:sz w:val="21"/>
          <w:szCs w:val="22"/>
        </w:rPr>
        <w:t>180</w:t>
      </w:r>
      <w:r w:rsidRPr="00936CC6">
        <w:rPr>
          <w:noProof/>
          <w:sz w:val="21"/>
          <w:szCs w:val="22"/>
        </w:rPr>
        <w:drawing>
          <wp:inline distT="0" distB="0" distL="0" distR="0" wp14:anchorId="205769FD" wp14:editId="5489D9C3">
            <wp:extent cx="215949" cy="215949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93" cy="22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2"/>
        </w:rPr>
        <w:t xml:space="preserve"> 40</w:t>
      </w:r>
      <w:r w:rsidRPr="00936CC6">
        <w:rPr>
          <w:sz w:val="21"/>
          <w:szCs w:val="22"/>
        </w:rPr>
        <w:t xml:space="preserve"> </w:t>
      </w:r>
      <w:r w:rsidRPr="00936CC6">
        <w:rPr>
          <w:noProof/>
          <w:sz w:val="21"/>
          <w:szCs w:val="22"/>
        </w:rPr>
        <w:drawing>
          <wp:inline distT="0" distB="0" distL="0" distR="0" wp14:anchorId="4773F949" wp14:editId="472F517E">
            <wp:extent cx="189913" cy="189913"/>
            <wp:effectExtent l="0" t="0" r="635" b="63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72" cy="20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2"/>
        </w:rPr>
        <w:t xml:space="preserve"> 2</w:t>
      </w:r>
      <w:r w:rsidRPr="00936CC6">
        <w:rPr>
          <w:sz w:val="21"/>
          <w:szCs w:val="22"/>
        </w:rPr>
        <w:t>0</w:t>
      </w:r>
      <w:r>
        <w:rPr>
          <w:sz w:val="21"/>
          <w:szCs w:val="22"/>
        </w:rPr>
        <w:t xml:space="preserve">                 </w:t>
      </w:r>
      <w:r w:rsidRPr="00936CC6">
        <w:rPr>
          <w:noProof/>
          <w:sz w:val="21"/>
          <w:szCs w:val="22"/>
        </w:rPr>
        <w:drawing>
          <wp:inline distT="0" distB="0" distL="0" distR="0" wp14:anchorId="7D561ECB" wp14:editId="6BE851A5">
            <wp:extent cx="210820" cy="210820"/>
            <wp:effectExtent l="0" t="0" r="5080" b="508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62" cy="22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CC6">
        <w:rPr>
          <w:sz w:val="21"/>
          <w:szCs w:val="22"/>
        </w:rPr>
        <w:t xml:space="preserve"> </w:t>
      </w:r>
      <w:r>
        <w:rPr>
          <w:sz w:val="21"/>
          <w:szCs w:val="22"/>
        </w:rPr>
        <w:t>120</w:t>
      </w:r>
      <w:r w:rsidRPr="00936CC6">
        <w:rPr>
          <w:noProof/>
          <w:sz w:val="21"/>
          <w:szCs w:val="22"/>
        </w:rPr>
        <w:drawing>
          <wp:inline distT="0" distB="0" distL="0" distR="0" wp14:anchorId="4A91298B" wp14:editId="3DF3840D">
            <wp:extent cx="215949" cy="215949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93" cy="22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2"/>
        </w:rPr>
        <w:t xml:space="preserve"> 50</w:t>
      </w:r>
      <w:r w:rsidRPr="00936CC6">
        <w:rPr>
          <w:sz w:val="21"/>
          <w:szCs w:val="22"/>
        </w:rPr>
        <w:t xml:space="preserve"> </w:t>
      </w:r>
      <w:r w:rsidRPr="00936CC6">
        <w:rPr>
          <w:noProof/>
          <w:sz w:val="21"/>
          <w:szCs w:val="22"/>
        </w:rPr>
        <w:drawing>
          <wp:inline distT="0" distB="0" distL="0" distR="0" wp14:anchorId="421DB64C" wp14:editId="08E757B5">
            <wp:extent cx="189913" cy="189913"/>
            <wp:effectExtent l="0" t="0" r="635" b="63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72" cy="20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2"/>
        </w:rPr>
        <w:t xml:space="preserve"> 25</w:t>
      </w:r>
      <w:r w:rsidRPr="00936CC6">
        <w:rPr>
          <w:sz w:val="21"/>
          <w:szCs w:val="22"/>
        </w:rPr>
        <w:t>%</w:t>
      </w:r>
      <w:r>
        <w:rPr>
          <w:sz w:val="21"/>
          <w:szCs w:val="22"/>
        </w:rPr>
        <w:t xml:space="preserve">             </w:t>
      </w:r>
      <w:r w:rsidRPr="00936CC6">
        <w:rPr>
          <w:noProof/>
          <w:sz w:val="21"/>
          <w:szCs w:val="22"/>
        </w:rPr>
        <w:drawing>
          <wp:inline distT="0" distB="0" distL="0" distR="0" wp14:anchorId="2E1C62EB" wp14:editId="120B92A3">
            <wp:extent cx="210820" cy="210820"/>
            <wp:effectExtent l="0" t="0" r="5080" b="508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62" cy="22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CC6">
        <w:rPr>
          <w:sz w:val="21"/>
          <w:szCs w:val="22"/>
        </w:rPr>
        <w:t xml:space="preserve"> 2</w:t>
      </w:r>
      <w:r>
        <w:rPr>
          <w:sz w:val="21"/>
          <w:szCs w:val="22"/>
        </w:rPr>
        <w:t>1</w:t>
      </w:r>
      <w:r w:rsidRPr="00936CC6">
        <w:rPr>
          <w:sz w:val="21"/>
          <w:szCs w:val="22"/>
        </w:rPr>
        <w:t>0</w:t>
      </w:r>
      <w:r w:rsidRPr="00936CC6">
        <w:rPr>
          <w:noProof/>
          <w:sz w:val="21"/>
          <w:szCs w:val="22"/>
        </w:rPr>
        <w:drawing>
          <wp:inline distT="0" distB="0" distL="0" distR="0" wp14:anchorId="610532B5" wp14:editId="1F772C23">
            <wp:extent cx="215949" cy="215949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93" cy="22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2"/>
        </w:rPr>
        <w:t>35</w:t>
      </w:r>
      <w:r w:rsidRPr="00936CC6">
        <w:rPr>
          <w:sz w:val="21"/>
          <w:szCs w:val="22"/>
        </w:rPr>
        <w:t xml:space="preserve"> </w:t>
      </w:r>
      <w:r w:rsidRPr="00936CC6">
        <w:rPr>
          <w:noProof/>
          <w:sz w:val="21"/>
          <w:szCs w:val="22"/>
        </w:rPr>
        <w:drawing>
          <wp:inline distT="0" distB="0" distL="0" distR="0" wp14:anchorId="39E50126" wp14:editId="2169DEC1">
            <wp:extent cx="189913" cy="189913"/>
            <wp:effectExtent l="0" t="0" r="635" b="63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72" cy="20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2"/>
        </w:rPr>
        <w:t xml:space="preserve"> 15</w:t>
      </w:r>
      <w:r w:rsidRPr="00936CC6">
        <w:rPr>
          <w:sz w:val="21"/>
          <w:szCs w:val="22"/>
        </w:rPr>
        <w:t>%</w:t>
      </w:r>
    </w:p>
    <w:p w14:paraId="78FB9DC2" w14:textId="77777777" w:rsidR="005B7B5D" w:rsidRDefault="005B7B5D" w:rsidP="005B7B5D">
      <w:pPr>
        <w:pStyle w:val="Titre3"/>
        <w:numPr>
          <w:ilvl w:val="0"/>
          <w:numId w:val="0"/>
        </w:numPr>
        <w:ind w:left="720"/>
        <w:jc w:val="both"/>
      </w:pPr>
    </w:p>
    <w:p w14:paraId="0B42B01B" w14:textId="1F8E5F97" w:rsidR="005B7B5D" w:rsidRPr="005B7B5D" w:rsidRDefault="005B7B5D" w:rsidP="005B7B5D">
      <w:pPr>
        <w:pStyle w:val="Titre3"/>
        <w:numPr>
          <w:ilvl w:val="0"/>
          <w:numId w:val="0"/>
        </w:numPr>
        <w:ind w:left="720"/>
        <w:jc w:val="both"/>
      </w:pPr>
      <w:r>
        <w:t>Pour commencer le combat, cliquer sur le bouton avec le nom du personnage souhaité.</w:t>
      </w:r>
    </w:p>
    <w:p w14:paraId="7A1F8312" w14:textId="77777777" w:rsidR="0061778D" w:rsidRDefault="0061778D" w:rsidP="0061778D">
      <w:pPr>
        <w:pStyle w:val="Titre3"/>
        <w:numPr>
          <w:ilvl w:val="0"/>
          <w:numId w:val="0"/>
        </w:numPr>
        <w:ind w:left="720"/>
        <w:jc w:val="both"/>
      </w:pPr>
    </w:p>
    <w:p w14:paraId="4E2AF762" w14:textId="1173B517" w:rsidR="00736F91" w:rsidRPr="00926917" w:rsidRDefault="00736F91" w:rsidP="00736F91">
      <w:pPr>
        <w:pStyle w:val="Titre2"/>
        <w:jc w:val="both"/>
      </w:pPr>
      <w:r>
        <w:t>CARACTÉRISTIQUES</w:t>
      </w:r>
      <w:r w:rsidR="008B46B5">
        <w:t xml:space="preserve"> DU PERSONNAG</w:t>
      </w:r>
      <w:r w:rsidR="007F2AF9">
        <w:t>E</w:t>
      </w:r>
      <w:r w:rsidR="00FD1196">
        <w:t xml:space="preserve"> / MONSTRE</w:t>
      </w:r>
    </w:p>
    <w:p w14:paraId="241A79AC" w14:textId="1F8FE378" w:rsidR="0061778D" w:rsidRDefault="00736F91" w:rsidP="0061778D">
      <w:pPr>
        <w:pStyle w:val="Titre3"/>
        <w:numPr>
          <w:ilvl w:val="0"/>
          <w:numId w:val="0"/>
        </w:numPr>
        <w:ind w:left="720"/>
        <w:jc w:val="both"/>
      </w:pPr>
      <w:r>
        <w:t>Chaque personnage</w:t>
      </w:r>
      <w:r w:rsidR="00FD1196">
        <w:t xml:space="preserve"> / monstre</w:t>
      </w:r>
      <w:r>
        <w:t xml:space="preserve"> a ses propres caractéristiques, plus ou moins avantageuses pour le combat qu’il s’apprête à réaliser. On distingue :</w:t>
      </w:r>
    </w:p>
    <w:p w14:paraId="0155B38F" w14:textId="7281AC27" w:rsidR="0061778D" w:rsidRDefault="0061778D" w:rsidP="008E7F70">
      <w:pPr>
        <w:pStyle w:val="Titre3"/>
        <w:numPr>
          <w:ilvl w:val="0"/>
          <w:numId w:val="0"/>
        </w:numPr>
        <w:ind w:left="720"/>
        <w:jc w:val="both"/>
      </w:pPr>
      <w:r>
        <w:rPr>
          <w:noProof/>
        </w:rPr>
        <w:drawing>
          <wp:inline distT="0" distB="0" distL="0" distR="0" wp14:anchorId="66440A7C" wp14:editId="5B531CE0">
            <wp:extent cx="431800" cy="4318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587">
        <w:t>HP : le nombre de point de vie</w:t>
      </w:r>
    </w:p>
    <w:p w14:paraId="2196D82B" w14:textId="72704DA4" w:rsidR="0061778D" w:rsidRDefault="0061778D" w:rsidP="0061778D">
      <w:pPr>
        <w:pStyle w:val="Titre3"/>
        <w:numPr>
          <w:ilvl w:val="0"/>
          <w:numId w:val="0"/>
        </w:numPr>
        <w:ind w:left="720"/>
        <w:jc w:val="both"/>
      </w:pPr>
      <w:r>
        <w:rPr>
          <w:noProof/>
        </w:rPr>
        <w:drawing>
          <wp:inline distT="0" distB="0" distL="0" distR="0" wp14:anchorId="6CEBB176" wp14:editId="1671ACBE">
            <wp:extent cx="431800" cy="4318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190E45">
        <w:t>Attack : attaque du personnage</w:t>
      </w:r>
    </w:p>
    <w:p w14:paraId="1E13E421" w14:textId="22B05EC7" w:rsidR="0061778D" w:rsidRDefault="0061778D" w:rsidP="0061778D">
      <w:pPr>
        <w:pStyle w:val="Titre3"/>
        <w:numPr>
          <w:ilvl w:val="0"/>
          <w:numId w:val="0"/>
        </w:numPr>
        <w:ind w:left="720"/>
        <w:jc w:val="both"/>
      </w:pPr>
      <w:r>
        <w:rPr>
          <w:noProof/>
        </w:rPr>
        <w:drawing>
          <wp:inline distT="0" distB="0" distL="0" distR="0" wp14:anchorId="31196F56" wp14:editId="37D106A4">
            <wp:extent cx="431800" cy="43180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0E45">
        <w:t xml:space="preserve">Dodge : </w:t>
      </w:r>
      <w:r w:rsidR="00472085">
        <w:t>le taux du personnage</w:t>
      </w:r>
      <w:r w:rsidR="00797550">
        <w:t xml:space="preserve"> / monstre</w:t>
      </w:r>
      <w:r w:rsidR="00472085">
        <w:t xml:space="preserve"> à éviter </w:t>
      </w:r>
      <w:r w:rsidR="00263314">
        <w:t>l</w:t>
      </w:r>
      <w:r w:rsidR="007B0B93">
        <w:t xml:space="preserve">’attaque </w:t>
      </w:r>
      <w:r w:rsidR="00263314">
        <w:t>provoqu</w:t>
      </w:r>
      <w:r w:rsidR="007B0B93">
        <w:t>ée</w:t>
      </w:r>
      <w:r w:rsidR="00472085">
        <w:t xml:space="preserve"> par son adversaire</w:t>
      </w:r>
    </w:p>
    <w:p w14:paraId="533EE6DF" w14:textId="77777777" w:rsidR="006B2FF0" w:rsidRDefault="006B2FF0" w:rsidP="0061778D">
      <w:pPr>
        <w:pStyle w:val="Titre3"/>
        <w:numPr>
          <w:ilvl w:val="0"/>
          <w:numId w:val="0"/>
        </w:numPr>
        <w:ind w:left="720"/>
        <w:jc w:val="both"/>
      </w:pPr>
    </w:p>
    <w:p w14:paraId="75E75499" w14:textId="50CBEC26" w:rsidR="006B2FF0" w:rsidRPr="00926917" w:rsidRDefault="007B5AC4" w:rsidP="006B2FF0">
      <w:pPr>
        <w:pStyle w:val="Titre2"/>
        <w:jc w:val="both"/>
      </w:pPr>
      <w:r>
        <w:t xml:space="preserve">DÉROULEMENT DU </w:t>
      </w:r>
      <w:r w:rsidR="006B2FF0">
        <w:t>COMBAT</w:t>
      </w:r>
    </w:p>
    <w:p w14:paraId="699E41FE" w14:textId="1424CB38" w:rsidR="00403C62" w:rsidRDefault="006B2FF0" w:rsidP="00403C62">
      <w:pPr>
        <w:pStyle w:val="Titre3"/>
        <w:numPr>
          <w:ilvl w:val="0"/>
          <w:numId w:val="0"/>
        </w:numPr>
        <w:ind w:left="720"/>
        <w:jc w:val="both"/>
      </w:pPr>
      <w:r>
        <w:t xml:space="preserve">Le personnage que vous avez choisi va </w:t>
      </w:r>
      <w:r w:rsidR="002E26F4">
        <w:t>affronter</w:t>
      </w:r>
      <w:r>
        <w:t xml:space="preserve"> une série de monstres.</w:t>
      </w:r>
      <w:r w:rsidR="00403C62">
        <w:t xml:space="preserve"> </w:t>
      </w:r>
    </w:p>
    <w:p w14:paraId="5A830397" w14:textId="6C7A419F" w:rsidR="00403C62" w:rsidRDefault="00403C62" w:rsidP="00957F7E">
      <w:pPr>
        <w:pStyle w:val="Titre3"/>
        <w:numPr>
          <w:ilvl w:val="0"/>
          <w:numId w:val="0"/>
        </w:numPr>
        <w:ind w:left="720"/>
        <w:jc w:val="both"/>
      </w:pPr>
      <w:r>
        <w:t xml:space="preserve">Les monstres et leurs caractéristiques sont les suivants : </w:t>
      </w:r>
    </w:p>
    <w:p w14:paraId="29345F34" w14:textId="77777777" w:rsidR="00957F7E" w:rsidRDefault="00957F7E" w:rsidP="00957F7E">
      <w:pPr>
        <w:pStyle w:val="Titre3"/>
        <w:numPr>
          <w:ilvl w:val="0"/>
          <w:numId w:val="0"/>
        </w:numPr>
        <w:ind w:left="720"/>
        <w:jc w:val="both"/>
      </w:pPr>
    </w:p>
    <w:p w14:paraId="46A4D883" w14:textId="4A379620" w:rsidR="00403C62" w:rsidRPr="00403C62" w:rsidRDefault="00403C62" w:rsidP="00403C62">
      <w:pPr>
        <w:pStyle w:val="Titre3"/>
        <w:numPr>
          <w:ilvl w:val="0"/>
          <w:numId w:val="0"/>
        </w:numPr>
        <w:ind w:left="1080" w:hanging="360"/>
        <w:rPr>
          <w:rFonts w:ascii="Triforce" w:hAnsi="Triforce"/>
          <w:color w:val="182D39"/>
        </w:rPr>
      </w:pPr>
      <w:r>
        <w:tab/>
      </w:r>
      <w:r>
        <w:rPr>
          <w:rFonts w:ascii="Triforce" w:hAnsi="Triforce"/>
        </w:rPr>
        <w:t xml:space="preserve">    </w:t>
      </w:r>
      <w:r>
        <w:rPr>
          <w:rFonts w:ascii="Triforce" w:hAnsi="Triforce"/>
          <w:color w:val="182D39"/>
        </w:rPr>
        <w:t>BOKOBLIN</w:t>
      </w:r>
      <w:r w:rsidRPr="00C451B5">
        <w:rPr>
          <w:rFonts w:ascii="Triforce" w:hAnsi="Triforce"/>
          <w:color w:val="182D39"/>
        </w:rPr>
        <w:tab/>
      </w:r>
      <w:r w:rsidRPr="00C451B5">
        <w:rPr>
          <w:rFonts w:ascii="Triforce" w:hAnsi="Triforce"/>
          <w:color w:val="182D39"/>
        </w:rPr>
        <w:tab/>
      </w:r>
      <w:r>
        <w:rPr>
          <w:rFonts w:ascii="Triforce" w:hAnsi="Triforce"/>
          <w:color w:val="182D39"/>
        </w:rPr>
        <w:t xml:space="preserve">   GARDIEN</w:t>
      </w:r>
      <w:r w:rsidRPr="00C451B5">
        <w:rPr>
          <w:rFonts w:ascii="Triforce" w:hAnsi="Triforce"/>
          <w:color w:val="182D39"/>
        </w:rPr>
        <w:tab/>
      </w:r>
      <w:r w:rsidRPr="00C451B5">
        <w:rPr>
          <w:rFonts w:ascii="Triforce" w:hAnsi="Triforce"/>
          <w:color w:val="182D39"/>
        </w:rPr>
        <w:tab/>
      </w:r>
      <w:r w:rsidRPr="00C451B5">
        <w:rPr>
          <w:rFonts w:ascii="Triforce" w:hAnsi="Triforce"/>
          <w:color w:val="182D39"/>
        </w:rPr>
        <w:tab/>
      </w:r>
      <w:r>
        <w:rPr>
          <w:rFonts w:ascii="Triforce" w:hAnsi="Triforce"/>
          <w:color w:val="182D39"/>
        </w:rPr>
        <w:t xml:space="preserve">  </w:t>
      </w:r>
      <w:r w:rsidRPr="00C451B5">
        <w:rPr>
          <w:rFonts w:ascii="Triforce" w:hAnsi="Triforce"/>
          <w:color w:val="182D39"/>
        </w:rPr>
        <w:t xml:space="preserve"> </w:t>
      </w:r>
      <w:r>
        <w:rPr>
          <w:rFonts w:ascii="Triforce" w:hAnsi="Triforce"/>
          <w:color w:val="182D39"/>
        </w:rPr>
        <w:t>GANON</w:t>
      </w:r>
    </w:p>
    <w:p w14:paraId="41AD81A2" w14:textId="726146B6" w:rsidR="00403C62" w:rsidRDefault="00403C62" w:rsidP="00403C62">
      <w:pPr>
        <w:pStyle w:val="Titre3"/>
        <w:numPr>
          <w:ilvl w:val="0"/>
          <w:numId w:val="0"/>
        </w:numPr>
        <w:ind w:left="720"/>
        <w:jc w:val="both"/>
      </w:pPr>
      <w:r>
        <w:rPr>
          <w:noProof/>
        </w:rPr>
        <w:drawing>
          <wp:inline distT="0" distB="0" distL="0" distR="0" wp14:anchorId="6DA32CAE" wp14:editId="177DC91B">
            <wp:extent cx="1501330" cy="1282386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1034" cy="129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22D9D" wp14:editId="1C67011B">
            <wp:extent cx="1630496" cy="1392716"/>
            <wp:effectExtent l="0" t="0" r="0" b="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113" cy="141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DD6EF" wp14:editId="319B5AA7">
            <wp:extent cx="1630496" cy="1392715"/>
            <wp:effectExtent l="0" t="0" r="0" b="4445"/>
            <wp:docPr id="10" name="Image 10" descr="Une image contenant sombre, allumé, légu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sombre, allumé, légume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796" cy="139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D8F1" w14:textId="5F8914EE" w:rsidR="003C3B2C" w:rsidRPr="00936CC6" w:rsidRDefault="00C75606" w:rsidP="005C3AB4">
      <w:pPr>
        <w:pStyle w:val="Titre3"/>
        <w:numPr>
          <w:ilvl w:val="0"/>
          <w:numId w:val="0"/>
        </w:numPr>
        <w:ind w:left="720"/>
        <w:jc w:val="both"/>
        <w:rPr>
          <w:sz w:val="21"/>
          <w:szCs w:val="22"/>
        </w:rPr>
      </w:pPr>
      <w:r w:rsidRPr="00936CC6">
        <w:rPr>
          <w:noProof/>
          <w:sz w:val="21"/>
          <w:szCs w:val="22"/>
        </w:rPr>
        <w:drawing>
          <wp:inline distT="0" distB="0" distL="0" distR="0" wp14:anchorId="61D503DD" wp14:editId="5C35B598">
            <wp:extent cx="210820" cy="210820"/>
            <wp:effectExtent l="0" t="0" r="5080" b="508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62" cy="22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C6" w:rsidRPr="00936CC6">
        <w:rPr>
          <w:sz w:val="21"/>
          <w:szCs w:val="22"/>
        </w:rPr>
        <w:t xml:space="preserve"> 20</w:t>
      </w:r>
      <w:r w:rsidRPr="00936CC6">
        <w:rPr>
          <w:noProof/>
          <w:sz w:val="21"/>
          <w:szCs w:val="22"/>
        </w:rPr>
        <w:drawing>
          <wp:inline distT="0" distB="0" distL="0" distR="0" wp14:anchorId="22F748F4" wp14:editId="2F75D847">
            <wp:extent cx="215949" cy="215949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93" cy="22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C6">
        <w:rPr>
          <w:sz w:val="21"/>
          <w:szCs w:val="22"/>
        </w:rPr>
        <w:t xml:space="preserve"> </w:t>
      </w:r>
      <w:r w:rsidR="00936CC6" w:rsidRPr="00936CC6">
        <w:rPr>
          <w:sz w:val="21"/>
          <w:szCs w:val="22"/>
        </w:rPr>
        <w:t xml:space="preserve">2 </w:t>
      </w:r>
      <w:r w:rsidRPr="00936CC6">
        <w:rPr>
          <w:noProof/>
          <w:sz w:val="21"/>
          <w:szCs w:val="22"/>
        </w:rPr>
        <w:drawing>
          <wp:inline distT="0" distB="0" distL="0" distR="0" wp14:anchorId="48638463" wp14:editId="2BE16A49">
            <wp:extent cx="189913" cy="189913"/>
            <wp:effectExtent l="0" t="0" r="635" b="63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72" cy="20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CC6">
        <w:rPr>
          <w:sz w:val="21"/>
          <w:szCs w:val="22"/>
        </w:rPr>
        <w:t xml:space="preserve"> </w:t>
      </w:r>
      <w:r w:rsidR="00936CC6" w:rsidRPr="00936CC6">
        <w:rPr>
          <w:sz w:val="21"/>
          <w:szCs w:val="22"/>
        </w:rPr>
        <w:t>50%</w:t>
      </w:r>
      <w:r w:rsidR="005D14DE">
        <w:rPr>
          <w:sz w:val="21"/>
          <w:szCs w:val="22"/>
        </w:rPr>
        <w:tab/>
        <w:t xml:space="preserve">          </w:t>
      </w:r>
      <w:r w:rsidR="005D14DE" w:rsidRPr="00936CC6">
        <w:rPr>
          <w:noProof/>
          <w:sz w:val="21"/>
          <w:szCs w:val="22"/>
        </w:rPr>
        <w:drawing>
          <wp:inline distT="0" distB="0" distL="0" distR="0" wp14:anchorId="05343170" wp14:editId="3E59590C">
            <wp:extent cx="210820" cy="210820"/>
            <wp:effectExtent l="0" t="0" r="5080" b="508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62" cy="22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4DE" w:rsidRPr="00936CC6">
        <w:rPr>
          <w:sz w:val="21"/>
          <w:szCs w:val="22"/>
        </w:rPr>
        <w:t xml:space="preserve"> </w:t>
      </w:r>
      <w:r w:rsidR="005D14DE">
        <w:rPr>
          <w:sz w:val="21"/>
          <w:szCs w:val="22"/>
        </w:rPr>
        <w:t>8</w:t>
      </w:r>
      <w:r w:rsidR="005D14DE" w:rsidRPr="00936CC6">
        <w:rPr>
          <w:sz w:val="21"/>
          <w:szCs w:val="22"/>
        </w:rPr>
        <w:t>0</w:t>
      </w:r>
      <w:r w:rsidR="005D14DE" w:rsidRPr="00936CC6">
        <w:rPr>
          <w:noProof/>
          <w:sz w:val="21"/>
          <w:szCs w:val="22"/>
        </w:rPr>
        <w:drawing>
          <wp:inline distT="0" distB="0" distL="0" distR="0" wp14:anchorId="04BA0684" wp14:editId="6F98B1AB">
            <wp:extent cx="215949" cy="215949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93" cy="22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4DE">
        <w:rPr>
          <w:sz w:val="21"/>
          <w:szCs w:val="22"/>
        </w:rPr>
        <w:t xml:space="preserve"> 10</w:t>
      </w:r>
      <w:r w:rsidR="005D14DE" w:rsidRPr="00936CC6">
        <w:rPr>
          <w:sz w:val="21"/>
          <w:szCs w:val="22"/>
        </w:rPr>
        <w:t xml:space="preserve"> </w:t>
      </w:r>
      <w:r w:rsidR="005D14DE" w:rsidRPr="00936CC6">
        <w:rPr>
          <w:noProof/>
          <w:sz w:val="21"/>
          <w:szCs w:val="22"/>
        </w:rPr>
        <w:drawing>
          <wp:inline distT="0" distB="0" distL="0" distR="0" wp14:anchorId="4FE4E468" wp14:editId="1B1B4A37">
            <wp:extent cx="189913" cy="189913"/>
            <wp:effectExtent l="0" t="0" r="635" b="63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72" cy="20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4DE">
        <w:rPr>
          <w:sz w:val="21"/>
          <w:szCs w:val="22"/>
        </w:rPr>
        <w:t xml:space="preserve"> 1</w:t>
      </w:r>
      <w:r w:rsidR="005D14DE" w:rsidRPr="00936CC6">
        <w:rPr>
          <w:sz w:val="21"/>
          <w:szCs w:val="22"/>
        </w:rPr>
        <w:t>0%</w:t>
      </w:r>
      <w:r w:rsidR="005D14DE">
        <w:rPr>
          <w:sz w:val="21"/>
          <w:szCs w:val="22"/>
        </w:rPr>
        <w:t xml:space="preserve">              </w:t>
      </w:r>
      <w:r w:rsidR="005D14DE" w:rsidRPr="00936CC6">
        <w:rPr>
          <w:noProof/>
          <w:sz w:val="21"/>
          <w:szCs w:val="22"/>
        </w:rPr>
        <w:drawing>
          <wp:inline distT="0" distB="0" distL="0" distR="0" wp14:anchorId="2E862E72" wp14:editId="6CB0A327">
            <wp:extent cx="210820" cy="210820"/>
            <wp:effectExtent l="0" t="0" r="5080" b="508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62" cy="22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4DE" w:rsidRPr="00936CC6">
        <w:rPr>
          <w:sz w:val="21"/>
          <w:szCs w:val="22"/>
        </w:rPr>
        <w:t xml:space="preserve"> 2</w:t>
      </w:r>
      <w:r w:rsidR="005D14DE">
        <w:rPr>
          <w:sz w:val="21"/>
          <w:szCs w:val="22"/>
        </w:rPr>
        <w:t>0</w:t>
      </w:r>
      <w:r w:rsidR="005D14DE" w:rsidRPr="00936CC6">
        <w:rPr>
          <w:sz w:val="21"/>
          <w:szCs w:val="22"/>
        </w:rPr>
        <w:t>0</w:t>
      </w:r>
      <w:r w:rsidR="005D14DE" w:rsidRPr="00936CC6">
        <w:rPr>
          <w:noProof/>
          <w:sz w:val="21"/>
          <w:szCs w:val="22"/>
        </w:rPr>
        <w:drawing>
          <wp:inline distT="0" distB="0" distL="0" distR="0" wp14:anchorId="4F7003E8" wp14:editId="1752B520">
            <wp:extent cx="215949" cy="215949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93" cy="22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4DE">
        <w:rPr>
          <w:sz w:val="21"/>
          <w:szCs w:val="22"/>
        </w:rPr>
        <w:t xml:space="preserve"> 16</w:t>
      </w:r>
      <w:r w:rsidR="005D14DE" w:rsidRPr="00936CC6">
        <w:rPr>
          <w:sz w:val="21"/>
          <w:szCs w:val="22"/>
        </w:rPr>
        <w:t xml:space="preserve"> </w:t>
      </w:r>
      <w:r w:rsidR="005D14DE" w:rsidRPr="00936CC6">
        <w:rPr>
          <w:noProof/>
          <w:sz w:val="21"/>
          <w:szCs w:val="22"/>
        </w:rPr>
        <w:drawing>
          <wp:inline distT="0" distB="0" distL="0" distR="0" wp14:anchorId="5AFB37EF" wp14:editId="729DA536">
            <wp:extent cx="189913" cy="189913"/>
            <wp:effectExtent l="0" t="0" r="635" b="63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72" cy="20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4DE">
        <w:rPr>
          <w:sz w:val="21"/>
          <w:szCs w:val="22"/>
        </w:rPr>
        <w:t xml:space="preserve"> 35</w:t>
      </w:r>
      <w:r w:rsidR="005D14DE" w:rsidRPr="00936CC6">
        <w:rPr>
          <w:sz w:val="21"/>
          <w:szCs w:val="22"/>
        </w:rPr>
        <w:t>%</w:t>
      </w:r>
    </w:p>
    <w:p w14:paraId="19259141" w14:textId="77777777" w:rsidR="008F0A20" w:rsidRDefault="008F0A20" w:rsidP="00403C62">
      <w:pPr>
        <w:pStyle w:val="Titre3"/>
        <w:numPr>
          <w:ilvl w:val="0"/>
          <w:numId w:val="0"/>
        </w:numPr>
        <w:ind w:left="720"/>
        <w:jc w:val="both"/>
      </w:pPr>
    </w:p>
    <w:p w14:paraId="3E3580E4" w14:textId="77777777" w:rsidR="004D3BF2" w:rsidRDefault="006B2FF0" w:rsidP="004D3BF2">
      <w:pPr>
        <w:pStyle w:val="Titre3"/>
        <w:numPr>
          <w:ilvl w:val="0"/>
          <w:numId w:val="0"/>
        </w:numPr>
        <w:ind w:left="720"/>
        <w:jc w:val="both"/>
      </w:pPr>
      <w:r>
        <w:t>Vous devez cliquer sur le bouton « </w:t>
      </w:r>
      <w:r w:rsidRPr="00DD44EA">
        <w:rPr>
          <w:rFonts w:ascii="Triforce" w:hAnsi="Triforce"/>
          <w:sz w:val="28"/>
          <w:szCs w:val="32"/>
        </w:rPr>
        <w:t>Fight</w:t>
      </w:r>
      <w:r w:rsidR="008A7770" w:rsidRPr="00DD44EA">
        <w:rPr>
          <w:rFonts w:ascii="Triforce" w:hAnsi="Triforce"/>
          <w:sz w:val="28"/>
          <w:szCs w:val="32"/>
        </w:rPr>
        <w:t> !</w:t>
      </w:r>
      <w:r>
        <w:t> » pour jouer un coup.</w:t>
      </w:r>
      <w:r w:rsidR="008112E4">
        <w:t xml:space="preserve"> Ce même coup pouvant être esquivé par le personnage ou le monstre.</w:t>
      </w:r>
      <w:r w:rsidR="001D24FE">
        <w:t xml:space="preserve"> La jauge au-dessus des personnages indiquent leurs points de vie (HP)</w:t>
      </w:r>
      <w:r w:rsidR="00700D5E">
        <w:t>, qui se dégradent en fonction des coups reçus.</w:t>
      </w:r>
    </w:p>
    <w:p w14:paraId="73E89B05" w14:textId="1FDB616E" w:rsidR="000C29B0" w:rsidRPr="000C29B0" w:rsidRDefault="004D3BF2" w:rsidP="004D3BF2">
      <w:pPr>
        <w:pStyle w:val="Titre3"/>
        <w:numPr>
          <w:ilvl w:val="0"/>
          <w:numId w:val="0"/>
        </w:numPr>
        <w:ind w:left="720"/>
        <w:jc w:val="both"/>
      </w:pPr>
      <w:r w:rsidRPr="000C29B0">
        <w:rPr>
          <w:rFonts w:ascii="Times New Roman" w:eastAsia="Times New Roman" w:hAnsi="Times New Roman" w:cs="Times New Roman"/>
          <w:color w:val="auto"/>
          <w:sz w:val="24"/>
          <w:lang w:eastAsia="fr-FR" w:bidi="ar-SA"/>
        </w:rPr>
        <w:lastRenderedPageBreak/>
        <w:fldChar w:fldCharType="begin"/>
      </w:r>
      <w:r w:rsidRPr="000C29B0">
        <w:rPr>
          <w:rFonts w:ascii="Times New Roman" w:eastAsia="Times New Roman" w:hAnsi="Times New Roman" w:cs="Times New Roman"/>
          <w:color w:val="auto"/>
          <w:sz w:val="24"/>
          <w:lang w:eastAsia="fr-FR" w:bidi="ar-SA"/>
        </w:rPr>
        <w:instrText xml:space="preserve"> INCLUDEPICTURE "https://cdn.discordapp.com/attachments/692386446845411398/801502330171555860/unknown.png" \* MERGEFORMATINET </w:instrText>
      </w:r>
      <w:r w:rsidRPr="000C29B0">
        <w:rPr>
          <w:rFonts w:ascii="Times New Roman" w:eastAsia="Times New Roman" w:hAnsi="Times New Roman" w:cs="Times New Roman"/>
          <w:color w:val="auto"/>
          <w:sz w:val="24"/>
          <w:lang w:eastAsia="fr-FR" w:bidi="ar-SA"/>
        </w:rPr>
        <w:fldChar w:fldCharType="separate"/>
      </w:r>
      <w:r w:rsidRPr="000C29B0">
        <w:rPr>
          <w:rFonts w:ascii="Times New Roman" w:eastAsia="Times New Roman" w:hAnsi="Times New Roman" w:cs="Times New Roman"/>
          <w:noProof/>
          <w:color w:val="auto"/>
          <w:sz w:val="24"/>
          <w:lang w:eastAsia="fr-FR" w:bidi="ar-SA"/>
        </w:rPr>
        <w:drawing>
          <wp:inline distT="0" distB="0" distL="0" distR="0" wp14:anchorId="317BE3A9" wp14:editId="0D20BB0E">
            <wp:extent cx="4780224" cy="2492829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926" cy="249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29B0">
        <w:rPr>
          <w:rFonts w:ascii="Times New Roman" w:eastAsia="Times New Roman" w:hAnsi="Times New Roman" w:cs="Times New Roman"/>
          <w:color w:val="auto"/>
          <w:sz w:val="24"/>
          <w:lang w:eastAsia="fr-FR" w:bidi="ar-SA"/>
        </w:rPr>
        <w:fldChar w:fldCharType="end"/>
      </w:r>
    </w:p>
    <w:p w14:paraId="050FDCF4" w14:textId="76441976" w:rsidR="00403C62" w:rsidRDefault="00403C62" w:rsidP="00962089">
      <w:pPr>
        <w:pStyle w:val="Titre3"/>
        <w:numPr>
          <w:ilvl w:val="0"/>
          <w:numId w:val="0"/>
        </w:numPr>
        <w:ind w:left="720"/>
        <w:jc w:val="center"/>
      </w:pPr>
    </w:p>
    <w:p w14:paraId="1CCECB00" w14:textId="77777777" w:rsidR="001D24FE" w:rsidRDefault="001D24FE" w:rsidP="00962089">
      <w:pPr>
        <w:pStyle w:val="Titre3"/>
        <w:numPr>
          <w:ilvl w:val="0"/>
          <w:numId w:val="0"/>
        </w:numPr>
        <w:ind w:left="720"/>
        <w:jc w:val="center"/>
      </w:pPr>
    </w:p>
    <w:p w14:paraId="5E151B08" w14:textId="6B0E12D3" w:rsidR="00641C68" w:rsidRDefault="00641C68" w:rsidP="00641C68">
      <w:pPr>
        <w:pStyle w:val="Titre2"/>
        <w:jc w:val="both"/>
      </w:pPr>
      <w:r>
        <w:t>COMBAT GAGNÉ</w:t>
      </w:r>
    </w:p>
    <w:p w14:paraId="15F5215D" w14:textId="7FB922D0" w:rsidR="00641C68" w:rsidRDefault="00641C68" w:rsidP="00EE40E4">
      <w:pPr>
        <w:pStyle w:val="Titre3"/>
        <w:numPr>
          <w:ilvl w:val="0"/>
          <w:numId w:val="0"/>
        </w:numPr>
        <w:ind w:left="720"/>
        <w:jc w:val="both"/>
      </w:pPr>
      <w:r>
        <w:t xml:space="preserve">Lorsque votre personnage a réussi à combattre tous les monstres sur son passage, il a alors terminé le jeu sain et sauf. Le nombre d’ennemis vaincus est alors affiché. Vous pouvez, si vous le souhaitez, </w:t>
      </w:r>
      <w:r w:rsidR="00B7197E">
        <w:t>relancer une partie</w:t>
      </w:r>
      <w:r>
        <w:t xml:space="preserve"> en cliquant sur le bouton « </w:t>
      </w:r>
      <w:r w:rsidRPr="00DD44EA">
        <w:rPr>
          <w:rFonts w:ascii="Triforce" w:hAnsi="Triforce"/>
          <w:sz w:val="28"/>
          <w:szCs w:val="32"/>
        </w:rPr>
        <w:t>Rejouer !</w:t>
      </w:r>
      <w:r>
        <w:t> ».</w:t>
      </w:r>
    </w:p>
    <w:p w14:paraId="65C66FC7" w14:textId="77777777" w:rsidR="001D4C97" w:rsidRDefault="001D4C97" w:rsidP="00EE40E4">
      <w:pPr>
        <w:pStyle w:val="Titre3"/>
        <w:numPr>
          <w:ilvl w:val="0"/>
          <w:numId w:val="0"/>
        </w:numPr>
        <w:ind w:left="720"/>
        <w:jc w:val="both"/>
      </w:pPr>
    </w:p>
    <w:p w14:paraId="253D5576" w14:textId="0582961F" w:rsidR="00641C68" w:rsidRDefault="00C22AF7" w:rsidP="00641C68">
      <w:pPr>
        <w:pStyle w:val="Titre2"/>
        <w:numPr>
          <w:ilvl w:val="0"/>
          <w:numId w:val="0"/>
        </w:numPr>
        <w:ind w:left="720"/>
        <w:jc w:val="both"/>
      </w:pPr>
      <w:r w:rsidRPr="00C22AF7">
        <w:rPr>
          <w:noProof/>
        </w:rPr>
        <w:drawing>
          <wp:inline distT="0" distB="0" distL="0" distR="0" wp14:anchorId="7DC5CD5E" wp14:editId="317092FC">
            <wp:extent cx="4944275" cy="2573618"/>
            <wp:effectExtent l="0" t="0" r="0" b="5080"/>
            <wp:docPr id="32" name="Image 32" descr="Une image contenant texte, extérieur, natu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, extérieur, natur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9506" cy="257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973" w14:textId="77777777" w:rsidR="00641C68" w:rsidRDefault="00641C68" w:rsidP="00641C68">
      <w:pPr>
        <w:pStyle w:val="Titre2"/>
        <w:numPr>
          <w:ilvl w:val="0"/>
          <w:numId w:val="0"/>
        </w:numPr>
        <w:ind w:left="720"/>
        <w:jc w:val="both"/>
      </w:pPr>
    </w:p>
    <w:p w14:paraId="3624798D" w14:textId="79346B87" w:rsidR="00641C68" w:rsidRPr="00926917" w:rsidRDefault="00641C68" w:rsidP="00641C68">
      <w:pPr>
        <w:pStyle w:val="Titre2"/>
        <w:jc w:val="both"/>
      </w:pPr>
      <w:r>
        <w:t>COMBAT PERDU</w:t>
      </w:r>
    </w:p>
    <w:p w14:paraId="220D07CA" w14:textId="52DA2037" w:rsidR="0061778D" w:rsidRDefault="00EE40E4" w:rsidP="00EE40E4">
      <w:pPr>
        <w:pStyle w:val="Titre3"/>
        <w:numPr>
          <w:ilvl w:val="0"/>
          <w:numId w:val="0"/>
        </w:numPr>
        <w:ind w:left="720"/>
        <w:jc w:val="both"/>
      </w:pPr>
      <w:r>
        <w:t>Si votre personnage ne parvient pas à battre tous les monstres, le jeu est alors terminé.</w:t>
      </w:r>
      <w:r w:rsidR="00265BFD">
        <w:t xml:space="preserve"> Le nombre d’ennemis vaincus est alors affiché malgré la mort de votre personnage.</w:t>
      </w:r>
      <w:r w:rsidR="006C6F5F">
        <w:t xml:space="preserve"> </w:t>
      </w:r>
      <w:r w:rsidR="00265BFD">
        <w:t xml:space="preserve">Le monstre qui a tué votre personnage est alors affiché. </w:t>
      </w:r>
      <w:r w:rsidR="006C6F5F">
        <w:t xml:space="preserve">Vous pouvez </w:t>
      </w:r>
      <w:r w:rsidR="00A15F66">
        <w:t xml:space="preserve">tout de même </w:t>
      </w:r>
      <w:r w:rsidR="006C6F5F">
        <w:t>retenter votre chance en cliquant sur le bouton « </w:t>
      </w:r>
      <w:r w:rsidR="00CA01EA">
        <w:rPr>
          <w:rFonts w:ascii="Triforce" w:hAnsi="Triforce"/>
          <w:sz w:val="28"/>
          <w:szCs w:val="32"/>
        </w:rPr>
        <w:t>R</w:t>
      </w:r>
      <w:r w:rsidR="000B72B3" w:rsidRPr="002B7AF7">
        <w:rPr>
          <w:rFonts w:ascii="Triforce" w:hAnsi="Triforce"/>
          <w:sz w:val="28"/>
          <w:szCs w:val="32"/>
        </w:rPr>
        <w:t>ecommencer</w:t>
      </w:r>
      <w:r w:rsidR="006C6F5F" w:rsidRPr="002B7AF7">
        <w:rPr>
          <w:sz w:val="28"/>
          <w:szCs w:val="32"/>
        </w:rPr>
        <w:t> </w:t>
      </w:r>
      <w:r w:rsidR="006C6F5F">
        <w:t>».</w:t>
      </w:r>
    </w:p>
    <w:p w14:paraId="5A5A3149" w14:textId="77777777" w:rsidR="002F4BBF" w:rsidRDefault="002F4BBF" w:rsidP="00EE40E4">
      <w:pPr>
        <w:pStyle w:val="Titre3"/>
        <w:numPr>
          <w:ilvl w:val="0"/>
          <w:numId w:val="0"/>
        </w:numPr>
        <w:ind w:left="720"/>
        <w:jc w:val="both"/>
      </w:pPr>
    </w:p>
    <w:p w14:paraId="012ADC6A" w14:textId="5AB00EAC" w:rsidR="002F4BBF" w:rsidRDefault="001D4C97" w:rsidP="00EE40E4">
      <w:pPr>
        <w:pStyle w:val="Titre3"/>
        <w:numPr>
          <w:ilvl w:val="0"/>
          <w:numId w:val="0"/>
        </w:numPr>
        <w:ind w:left="720"/>
        <w:jc w:val="both"/>
      </w:pPr>
      <w:r w:rsidRPr="001D4C97">
        <w:rPr>
          <w:noProof/>
        </w:rPr>
        <w:lastRenderedPageBreak/>
        <w:drawing>
          <wp:inline distT="0" distB="0" distL="0" distR="0" wp14:anchorId="2F2FB61A" wp14:editId="20B19B13">
            <wp:extent cx="5023822" cy="2547895"/>
            <wp:effectExtent l="0" t="0" r="5715" b="508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4465" cy="255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25DB" w14:textId="77777777" w:rsidR="0061778D" w:rsidRPr="006D3F22" w:rsidRDefault="0061778D" w:rsidP="006D3F22">
      <w:pPr>
        <w:pStyle w:val="Titre3"/>
        <w:numPr>
          <w:ilvl w:val="0"/>
          <w:numId w:val="0"/>
        </w:numPr>
        <w:ind w:left="1080" w:hanging="360"/>
        <w:rPr>
          <w:rFonts w:ascii="Triforce" w:hAnsi="Triforce"/>
        </w:rPr>
      </w:pPr>
    </w:p>
    <w:p w14:paraId="13768920" w14:textId="3869CCD5" w:rsidR="000621DE" w:rsidRDefault="00A76BD0" w:rsidP="00D20B6C">
      <w:pPr>
        <w:pStyle w:val="Titre1"/>
      </w:pPr>
      <w:r>
        <w:t xml:space="preserve">SPÉCIFICITÉS </w:t>
      </w:r>
    </w:p>
    <w:p w14:paraId="7C95E8BB" w14:textId="77777777" w:rsidR="000621DE" w:rsidRDefault="000621DE" w:rsidP="000621DE">
      <w:pPr>
        <w:pStyle w:val="Titre2"/>
        <w:jc w:val="both"/>
      </w:pPr>
      <w:r>
        <w:t>TECHNOLOGIES UTILISÉES</w:t>
      </w:r>
    </w:p>
    <w:p w14:paraId="2FF14706" w14:textId="106667EC" w:rsidR="000621DE" w:rsidRPr="009824B6" w:rsidRDefault="000621DE" w:rsidP="000621DE">
      <w:pPr>
        <w:pStyle w:val="Titre2"/>
        <w:numPr>
          <w:ilvl w:val="0"/>
          <w:numId w:val="0"/>
        </w:numPr>
        <w:ind w:left="720"/>
        <w:jc w:val="both"/>
        <w:rPr>
          <w:color w:val="707070" w:themeColor="accent1"/>
          <w:szCs w:val="24"/>
        </w:rPr>
      </w:pPr>
      <w:r w:rsidRPr="009824B6">
        <w:rPr>
          <w:color w:val="707070" w:themeColor="accent1"/>
          <w:szCs w:val="24"/>
        </w:rPr>
        <w:t xml:space="preserve">Globalement, la technologie utilisée a été celle du Framework Maven </w:t>
      </w:r>
      <w:r w:rsidRPr="009824B6">
        <w:rPr>
          <w:color w:val="707070" w:themeColor="accent1"/>
          <w:szCs w:val="24"/>
        </w:rPr>
        <w:t xml:space="preserve">avec du </w:t>
      </w:r>
      <w:r w:rsidR="00BF65EB">
        <w:rPr>
          <w:color w:val="707070" w:themeColor="accent1"/>
          <w:szCs w:val="24"/>
        </w:rPr>
        <w:t>back</w:t>
      </w:r>
      <w:r w:rsidRPr="009824B6">
        <w:rPr>
          <w:color w:val="707070" w:themeColor="accent1"/>
          <w:szCs w:val="24"/>
        </w:rPr>
        <w:t xml:space="preserve">-end </w:t>
      </w:r>
      <w:r w:rsidR="00BF65EB">
        <w:rPr>
          <w:color w:val="707070" w:themeColor="accent1"/>
          <w:szCs w:val="24"/>
        </w:rPr>
        <w:t>JAVA</w:t>
      </w:r>
      <w:r w:rsidRPr="009824B6">
        <w:rPr>
          <w:color w:val="707070" w:themeColor="accent1"/>
          <w:szCs w:val="24"/>
        </w:rPr>
        <w:t xml:space="preserve"> et essentiellement du </w:t>
      </w:r>
      <w:r w:rsidR="00BF65EB">
        <w:rPr>
          <w:color w:val="707070" w:themeColor="accent1"/>
          <w:szCs w:val="24"/>
        </w:rPr>
        <w:t>front</w:t>
      </w:r>
      <w:r w:rsidRPr="009824B6">
        <w:rPr>
          <w:color w:val="707070" w:themeColor="accent1"/>
          <w:szCs w:val="24"/>
        </w:rPr>
        <w:t>-end HTML / CSS.</w:t>
      </w:r>
    </w:p>
    <w:p w14:paraId="08585094" w14:textId="3DBAB3A2" w:rsidR="000621DE" w:rsidRDefault="000621DE" w:rsidP="009824B6">
      <w:pPr>
        <w:pStyle w:val="Titre2"/>
        <w:numPr>
          <w:ilvl w:val="0"/>
          <w:numId w:val="0"/>
        </w:numPr>
        <w:ind w:left="720"/>
        <w:jc w:val="both"/>
        <w:rPr>
          <w:color w:val="707070" w:themeColor="accent1"/>
          <w:szCs w:val="24"/>
        </w:rPr>
      </w:pPr>
      <w:r w:rsidRPr="009824B6">
        <w:rPr>
          <w:color w:val="707070" w:themeColor="accent1"/>
          <w:szCs w:val="24"/>
        </w:rPr>
        <w:t>Afin d’être plus performant, nous avons envoyé des données / objets qui n’ont pas à être sauvegardés via la technologie de JSON. Pour ce qui est des statistiques courantes aux personnages et aux monstres</w:t>
      </w:r>
      <w:r w:rsidR="009824B6" w:rsidRPr="009824B6">
        <w:rPr>
          <w:color w:val="707070" w:themeColor="accent1"/>
          <w:szCs w:val="24"/>
        </w:rPr>
        <w:t>,</w:t>
      </w:r>
      <w:r w:rsidRPr="009824B6">
        <w:rPr>
          <w:color w:val="707070" w:themeColor="accent1"/>
          <w:szCs w:val="24"/>
        </w:rPr>
        <w:t xml:space="preserve"> nous avons utilisé la technologie des cookies.</w:t>
      </w:r>
    </w:p>
    <w:p w14:paraId="3E8A2824" w14:textId="77777777" w:rsidR="009824B6" w:rsidRPr="009824B6" w:rsidRDefault="009824B6" w:rsidP="00D20B6C">
      <w:pPr>
        <w:pStyle w:val="Titre2"/>
        <w:numPr>
          <w:ilvl w:val="0"/>
          <w:numId w:val="0"/>
        </w:numPr>
        <w:spacing w:line="240" w:lineRule="auto"/>
        <w:ind w:left="720"/>
        <w:jc w:val="both"/>
        <w:rPr>
          <w:color w:val="707070" w:themeColor="accent1"/>
          <w:szCs w:val="24"/>
        </w:rPr>
      </w:pPr>
    </w:p>
    <w:p w14:paraId="781F0A7C" w14:textId="3D6067F1" w:rsidR="000621DE" w:rsidRDefault="000621DE" w:rsidP="00CB1816">
      <w:pPr>
        <w:pStyle w:val="Titre2"/>
        <w:jc w:val="both"/>
      </w:pPr>
      <w:r>
        <w:t>OUTILS UTILISÉS</w:t>
      </w:r>
    </w:p>
    <w:p w14:paraId="36805E32" w14:textId="6D30E5B4" w:rsidR="0047162C" w:rsidRDefault="0047162C" w:rsidP="0047162C">
      <w:pPr>
        <w:pStyle w:val="Titre2"/>
        <w:numPr>
          <w:ilvl w:val="0"/>
          <w:numId w:val="0"/>
        </w:numPr>
        <w:ind w:left="720"/>
        <w:jc w:val="both"/>
        <w:rPr>
          <w:color w:val="707070" w:themeColor="accent1"/>
          <w:szCs w:val="24"/>
        </w:rPr>
      </w:pPr>
      <w:r w:rsidRPr="0047162C">
        <w:rPr>
          <w:color w:val="707070" w:themeColor="accent1"/>
          <w:szCs w:val="24"/>
        </w:rPr>
        <w:t>En plus du CSS</w:t>
      </w:r>
      <w:r>
        <w:rPr>
          <w:color w:val="707070" w:themeColor="accent1"/>
          <w:szCs w:val="24"/>
        </w:rPr>
        <w:t xml:space="preserve">, </w:t>
      </w:r>
      <w:r w:rsidRPr="0047162C">
        <w:rPr>
          <w:color w:val="707070" w:themeColor="accent1"/>
          <w:szCs w:val="24"/>
        </w:rPr>
        <w:t>malgré quelques soucis de conflits, nous avons utilisé le Template en Frame-Work Materialize.</w:t>
      </w:r>
      <w:r w:rsidR="00BF65EB">
        <w:rPr>
          <w:color w:val="707070" w:themeColor="accent1"/>
          <w:szCs w:val="24"/>
        </w:rPr>
        <w:t>css.</w:t>
      </w:r>
    </w:p>
    <w:p w14:paraId="15F2EE1C" w14:textId="77A54464" w:rsidR="0047162C" w:rsidRPr="0047162C" w:rsidRDefault="0047162C" w:rsidP="0047162C">
      <w:pPr>
        <w:pStyle w:val="Titre2"/>
        <w:numPr>
          <w:ilvl w:val="0"/>
          <w:numId w:val="0"/>
        </w:numPr>
        <w:ind w:left="720"/>
        <w:jc w:val="both"/>
        <w:rPr>
          <w:color w:val="707070" w:themeColor="accent1"/>
          <w:szCs w:val="24"/>
        </w:rPr>
      </w:pPr>
      <w:r>
        <w:rPr>
          <w:color w:val="707070" w:themeColor="accent1"/>
          <w:szCs w:val="24"/>
        </w:rPr>
        <w:t>Afin de vérifier les cookies pour nos tests unitaires, nous avons utilisé l’API Postman.</w:t>
      </w:r>
    </w:p>
    <w:p w14:paraId="4F81EF7D" w14:textId="64BD9011" w:rsidR="00D20B6C" w:rsidRDefault="00D20B6C" w:rsidP="00D20B6C">
      <w:pPr>
        <w:pStyle w:val="Titre1"/>
      </w:pPr>
      <w:r>
        <w:t>PROCÉDÉ</w:t>
      </w:r>
      <w:r w:rsidR="00F37CE6">
        <w:t>S</w:t>
      </w:r>
      <w:r>
        <w:t xml:space="preserve"> DE RÉALISATION</w:t>
      </w:r>
    </w:p>
    <w:p w14:paraId="53316778" w14:textId="26D46710" w:rsidR="00D20B6C" w:rsidRDefault="00D20B6C" w:rsidP="00D20B6C">
      <w:pPr>
        <w:pStyle w:val="Titre2"/>
        <w:jc w:val="both"/>
      </w:pPr>
      <w:r>
        <w:t>PRÉSENTATION DES MEMBRES</w:t>
      </w:r>
    </w:p>
    <w:p w14:paraId="3D82972C" w14:textId="47A199F0" w:rsidR="00D20B6C" w:rsidRDefault="00D20B6C" w:rsidP="00D20B6C">
      <w:pPr>
        <w:pStyle w:val="Titre2"/>
        <w:numPr>
          <w:ilvl w:val="0"/>
          <w:numId w:val="0"/>
        </w:numPr>
        <w:ind w:left="720"/>
        <w:jc w:val="both"/>
        <w:rPr>
          <w:color w:val="707070" w:themeColor="accent1"/>
          <w:szCs w:val="24"/>
        </w:rPr>
      </w:pPr>
      <w:r w:rsidRPr="00A750A5">
        <w:rPr>
          <w:color w:val="707070" w:themeColor="accent1"/>
          <w:szCs w:val="24"/>
          <w:u w:val="single"/>
        </w:rPr>
        <w:t>Coline Feliciano</w:t>
      </w:r>
      <w:r w:rsidR="00A750A5">
        <w:rPr>
          <w:color w:val="707070" w:themeColor="accent1"/>
          <w:szCs w:val="24"/>
        </w:rPr>
        <w:t xml:space="preserve"> : </w:t>
      </w:r>
      <w:r>
        <w:rPr>
          <w:color w:val="707070" w:themeColor="accent1"/>
          <w:szCs w:val="24"/>
        </w:rPr>
        <w:t xml:space="preserve">apprentie MOA à la DGFiP, a acquis durant sa formation de DUT informatique les bases de la programmation web. </w:t>
      </w:r>
    </w:p>
    <w:p w14:paraId="673F25CA" w14:textId="62F62395" w:rsidR="00D20B6C" w:rsidRDefault="00D20B6C" w:rsidP="00D20B6C">
      <w:pPr>
        <w:pStyle w:val="Titre2"/>
        <w:numPr>
          <w:ilvl w:val="0"/>
          <w:numId w:val="0"/>
        </w:numPr>
        <w:ind w:left="720"/>
        <w:jc w:val="both"/>
        <w:rPr>
          <w:color w:val="707070" w:themeColor="accent1"/>
          <w:szCs w:val="24"/>
        </w:rPr>
      </w:pPr>
      <w:r w:rsidRPr="00A750A5">
        <w:rPr>
          <w:color w:val="707070" w:themeColor="accent1"/>
          <w:szCs w:val="24"/>
          <w:u w:val="single"/>
        </w:rPr>
        <w:t>Louanne Thevenoux</w:t>
      </w:r>
      <w:r w:rsidR="00A750A5">
        <w:rPr>
          <w:color w:val="707070" w:themeColor="accent1"/>
          <w:szCs w:val="24"/>
        </w:rPr>
        <w:t xml:space="preserve"> : </w:t>
      </w:r>
      <w:r>
        <w:rPr>
          <w:color w:val="707070" w:themeColor="accent1"/>
          <w:szCs w:val="24"/>
        </w:rPr>
        <w:t>apprentie Ingénieur</w:t>
      </w:r>
      <w:r w:rsidR="009674B0">
        <w:rPr>
          <w:color w:val="707070" w:themeColor="accent1"/>
          <w:szCs w:val="24"/>
        </w:rPr>
        <w:t>e</w:t>
      </w:r>
      <w:r>
        <w:rPr>
          <w:color w:val="707070" w:themeColor="accent1"/>
          <w:szCs w:val="24"/>
        </w:rPr>
        <w:t xml:space="preserve"> d’exploitation à la banque du Crédit Agricole, a acquis quelques compétences en programmation web durant ses années BTS (orienté développement). </w:t>
      </w:r>
      <w:r w:rsidR="009674B0">
        <w:rPr>
          <w:color w:val="707070" w:themeColor="accent1"/>
          <w:szCs w:val="24"/>
        </w:rPr>
        <w:t xml:space="preserve">Elle a </w:t>
      </w:r>
      <w:r>
        <w:rPr>
          <w:color w:val="707070" w:themeColor="accent1"/>
          <w:szCs w:val="24"/>
        </w:rPr>
        <w:t>aussi participé à des projets sur le web durant ses stages et durant cette année d’alternance (projet venant de démarrer en entreprise).</w:t>
      </w:r>
    </w:p>
    <w:p w14:paraId="13ED3A8C" w14:textId="77777777" w:rsidR="00D20B6C" w:rsidRPr="00D20B6C" w:rsidRDefault="00D20B6C" w:rsidP="00D20B6C">
      <w:pPr>
        <w:pStyle w:val="Titre2"/>
        <w:numPr>
          <w:ilvl w:val="0"/>
          <w:numId w:val="0"/>
        </w:numPr>
        <w:ind w:left="720"/>
        <w:jc w:val="both"/>
        <w:rPr>
          <w:color w:val="707070" w:themeColor="accent1"/>
          <w:szCs w:val="24"/>
        </w:rPr>
      </w:pPr>
    </w:p>
    <w:p w14:paraId="7418B650" w14:textId="1DF6FA93" w:rsidR="00D20B6C" w:rsidRDefault="00D20B6C" w:rsidP="00D20B6C">
      <w:pPr>
        <w:pStyle w:val="Titre2"/>
        <w:jc w:val="both"/>
      </w:pPr>
      <w:r>
        <w:lastRenderedPageBreak/>
        <w:t>ORGANISATION</w:t>
      </w:r>
    </w:p>
    <w:p w14:paraId="3CA1101E" w14:textId="54A8D838" w:rsidR="00A56939" w:rsidRDefault="004E6BAE" w:rsidP="00A56939">
      <w:pPr>
        <w:pStyle w:val="Titre2"/>
        <w:numPr>
          <w:ilvl w:val="0"/>
          <w:numId w:val="0"/>
        </w:numPr>
        <w:ind w:left="720"/>
        <w:jc w:val="both"/>
        <w:rPr>
          <w:color w:val="707070" w:themeColor="accent1"/>
          <w:szCs w:val="24"/>
        </w:rPr>
      </w:pPr>
      <w:r>
        <w:rPr>
          <w:color w:val="707070" w:themeColor="accent1"/>
          <w:szCs w:val="24"/>
        </w:rPr>
        <w:t xml:space="preserve">Étant </w:t>
      </w:r>
      <w:r w:rsidR="00F80857">
        <w:rPr>
          <w:color w:val="707070" w:themeColor="accent1"/>
          <w:szCs w:val="24"/>
        </w:rPr>
        <w:t>habitué</w:t>
      </w:r>
      <w:r w:rsidR="00F37CE6">
        <w:rPr>
          <w:color w:val="707070" w:themeColor="accent1"/>
          <w:szCs w:val="24"/>
        </w:rPr>
        <w:t>e</w:t>
      </w:r>
      <w:r w:rsidR="00F80857">
        <w:rPr>
          <w:color w:val="707070" w:themeColor="accent1"/>
          <w:szCs w:val="24"/>
        </w:rPr>
        <w:t xml:space="preserve">s en entreprise à travailler en méthode Agile ainsi qu’en amélioration continue, nous avons décidé de travailler sous la forme d’un </w:t>
      </w:r>
      <w:r w:rsidR="00F80857" w:rsidRPr="004E6BAE">
        <w:rPr>
          <w:b/>
          <w:bCs/>
          <w:color w:val="707070" w:themeColor="accent1"/>
          <w:szCs w:val="24"/>
        </w:rPr>
        <w:t>Kanboard</w:t>
      </w:r>
      <w:r w:rsidR="00F80857">
        <w:rPr>
          <w:color w:val="707070" w:themeColor="accent1"/>
          <w:szCs w:val="24"/>
        </w:rPr>
        <w:t xml:space="preserve"> qui référence les petites tâches à faire sous forme d’itérations</w:t>
      </w:r>
      <w:r w:rsidR="00C42C5F">
        <w:rPr>
          <w:color w:val="707070" w:themeColor="accent1"/>
          <w:szCs w:val="24"/>
        </w:rPr>
        <w:t xml:space="preserve"> </w:t>
      </w:r>
      <w:r>
        <w:rPr>
          <w:color w:val="707070" w:themeColor="accent1"/>
          <w:szCs w:val="24"/>
        </w:rPr>
        <w:t>afin</w:t>
      </w:r>
      <w:r w:rsidR="00C42C5F">
        <w:rPr>
          <w:color w:val="707070" w:themeColor="accent1"/>
          <w:szCs w:val="24"/>
        </w:rPr>
        <w:t xml:space="preserve"> </w:t>
      </w:r>
      <w:r>
        <w:rPr>
          <w:color w:val="707070" w:themeColor="accent1"/>
          <w:szCs w:val="24"/>
        </w:rPr>
        <w:t>d’</w:t>
      </w:r>
      <w:r w:rsidR="00C42C5F">
        <w:rPr>
          <w:color w:val="707070" w:themeColor="accent1"/>
          <w:szCs w:val="24"/>
        </w:rPr>
        <w:t>implémenter le programme petit à petit</w:t>
      </w:r>
      <w:r w:rsidR="00A56939">
        <w:rPr>
          <w:color w:val="707070" w:themeColor="accent1"/>
          <w:szCs w:val="24"/>
        </w:rPr>
        <w:t xml:space="preserve"> (le Kanboard est disponible sur le GitHub).</w:t>
      </w:r>
    </w:p>
    <w:p w14:paraId="06329794" w14:textId="77777777" w:rsidR="00F80857" w:rsidRDefault="00F80857" w:rsidP="00F80857">
      <w:pPr>
        <w:pStyle w:val="Titre2"/>
        <w:numPr>
          <w:ilvl w:val="0"/>
          <w:numId w:val="0"/>
        </w:numPr>
        <w:ind w:left="720" w:hanging="360"/>
        <w:jc w:val="both"/>
        <w:rPr>
          <w:color w:val="707070" w:themeColor="accent1"/>
          <w:szCs w:val="24"/>
        </w:rPr>
      </w:pPr>
    </w:p>
    <w:p w14:paraId="1CF32AE9" w14:textId="3DC64BA1" w:rsidR="00D20B6C" w:rsidRDefault="00D20B6C" w:rsidP="00D20B6C">
      <w:pPr>
        <w:pStyle w:val="Titre2"/>
        <w:jc w:val="both"/>
      </w:pPr>
      <w:r>
        <w:t>RÉPARTITION DES TÂCHES</w:t>
      </w:r>
    </w:p>
    <w:p w14:paraId="7B502C49" w14:textId="6265EAFE" w:rsidR="00BC1EA3" w:rsidRDefault="00BC1EA3" w:rsidP="00BC1EA3">
      <w:pPr>
        <w:pStyle w:val="Titre2"/>
        <w:numPr>
          <w:ilvl w:val="0"/>
          <w:numId w:val="0"/>
        </w:numPr>
        <w:ind w:left="720"/>
        <w:jc w:val="both"/>
        <w:rPr>
          <w:color w:val="707070" w:themeColor="accent1"/>
          <w:szCs w:val="24"/>
        </w:rPr>
      </w:pPr>
      <w:r w:rsidRPr="009449F1">
        <w:rPr>
          <w:color w:val="707070" w:themeColor="accent1"/>
          <w:szCs w:val="24"/>
          <w:u w:val="single"/>
        </w:rPr>
        <w:t>Coline Feliciano</w:t>
      </w:r>
      <w:r>
        <w:rPr>
          <w:color w:val="707070" w:themeColor="accent1"/>
          <w:szCs w:val="24"/>
        </w:rPr>
        <w:t> : a travaillé essentiellement sur l’affich</w:t>
      </w:r>
      <w:r w:rsidR="00FC23FA">
        <w:rPr>
          <w:color w:val="707070" w:themeColor="accent1"/>
          <w:szCs w:val="24"/>
        </w:rPr>
        <w:t>age</w:t>
      </w:r>
      <w:r>
        <w:rPr>
          <w:color w:val="707070" w:themeColor="accent1"/>
          <w:szCs w:val="24"/>
        </w:rPr>
        <w:t xml:space="preserve"> et les outils CSS ainsi que les méthodes d’affichage des personnages.</w:t>
      </w:r>
      <w:r w:rsidR="00A20801">
        <w:rPr>
          <w:color w:val="707070" w:themeColor="accent1"/>
          <w:szCs w:val="24"/>
        </w:rPr>
        <w:t xml:space="preserve"> Elle a également tenu en place le GitHub.</w:t>
      </w:r>
    </w:p>
    <w:p w14:paraId="46EED36A" w14:textId="2283C194" w:rsidR="00D20B6C" w:rsidRPr="00926917" w:rsidRDefault="00A20801" w:rsidP="00AB0C4B">
      <w:pPr>
        <w:pStyle w:val="Titre2"/>
        <w:numPr>
          <w:ilvl w:val="0"/>
          <w:numId w:val="0"/>
        </w:numPr>
        <w:ind w:left="720"/>
        <w:jc w:val="both"/>
      </w:pPr>
      <w:r w:rsidRPr="009449F1">
        <w:rPr>
          <w:color w:val="707070" w:themeColor="accent1"/>
          <w:szCs w:val="24"/>
          <w:u w:val="single"/>
        </w:rPr>
        <w:t>Louanne</w:t>
      </w:r>
      <w:r w:rsidR="00A750A5">
        <w:rPr>
          <w:color w:val="707070" w:themeColor="accent1"/>
          <w:szCs w:val="24"/>
          <w:u w:val="single"/>
        </w:rPr>
        <w:t xml:space="preserve"> </w:t>
      </w:r>
      <w:r w:rsidRPr="009449F1">
        <w:rPr>
          <w:color w:val="707070" w:themeColor="accent1"/>
          <w:szCs w:val="24"/>
          <w:u w:val="single"/>
        </w:rPr>
        <w:t>Thevenoux</w:t>
      </w:r>
      <w:r>
        <w:rPr>
          <w:color w:val="707070" w:themeColor="accent1"/>
          <w:szCs w:val="24"/>
        </w:rPr>
        <w:t xml:space="preserve"> : a travaillé </w:t>
      </w:r>
      <w:r w:rsidR="00DF2B8F">
        <w:rPr>
          <w:color w:val="707070" w:themeColor="accent1"/>
          <w:szCs w:val="24"/>
        </w:rPr>
        <w:t>sur le back-end</w:t>
      </w:r>
      <w:r w:rsidR="0086773B">
        <w:rPr>
          <w:color w:val="707070" w:themeColor="accent1"/>
          <w:szCs w:val="24"/>
        </w:rPr>
        <w:t xml:space="preserve"> (le contrôleur ainsi que les technologies JAVA et JSON)</w:t>
      </w:r>
      <w:r w:rsidR="00DF2B8F">
        <w:rPr>
          <w:color w:val="707070" w:themeColor="accent1"/>
          <w:szCs w:val="24"/>
        </w:rPr>
        <w:t xml:space="preserve">, </w:t>
      </w:r>
      <w:r w:rsidR="004E6BAE">
        <w:rPr>
          <w:color w:val="707070" w:themeColor="accent1"/>
          <w:szCs w:val="24"/>
        </w:rPr>
        <w:t>mais également</w:t>
      </w:r>
      <w:r w:rsidR="00DF2B8F">
        <w:rPr>
          <w:color w:val="707070" w:themeColor="accent1"/>
          <w:szCs w:val="24"/>
        </w:rPr>
        <w:t xml:space="preserve"> </w:t>
      </w:r>
      <w:r w:rsidR="004E6BAE">
        <w:rPr>
          <w:color w:val="707070" w:themeColor="accent1"/>
          <w:szCs w:val="24"/>
        </w:rPr>
        <w:t>sur</w:t>
      </w:r>
      <w:r w:rsidR="00DF2B8F">
        <w:rPr>
          <w:color w:val="707070" w:themeColor="accent1"/>
          <w:szCs w:val="24"/>
        </w:rPr>
        <w:t xml:space="preserve"> l’affichage dynamique tel qu</w:t>
      </w:r>
      <w:r w:rsidR="0086773B">
        <w:rPr>
          <w:color w:val="707070" w:themeColor="accent1"/>
          <w:szCs w:val="24"/>
        </w:rPr>
        <w:t>’</w:t>
      </w:r>
      <w:r w:rsidR="00DF2B8F">
        <w:rPr>
          <w:color w:val="707070" w:themeColor="accent1"/>
          <w:szCs w:val="24"/>
        </w:rPr>
        <w:t>Ajax</w:t>
      </w:r>
      <w:r w:rsidR="003538AE">
        <w:rPr>
          <w:color w:val="707070" w:themeColor="accent1"/>
          <w:szCs w:val="24"/>
        </w:rPr>
        <w:t xml:space="preserve"> et la mise en place des cookies et </w:t>
      </w:r>
      <w:r w:rsidR="007C512D">
        <w:rPr>
          <w:color w:val="707070" w:themeColor="accent1"/>
          <w:szCs w:val="24"/>
        </w:rPr>
        <w:t>d</w:t>
      </w:r>
      <w:r w:rsidR="003538AE">
        <w:rPr>
          <w:color w:val="707070" w:themeColor="accent1"/>
          <w:szCs w:val="24"/>
        </w:rPr>
        <w:t>u fonctionnement de l’application.</w:t>
      </w:r>
    </w:p>
    <w:sectPr w:rsidR="00D20B6C" w:rsidRPr="00926917">
      <w:footerReference w:type="default" r:id="rId20"/>
      <w:pgSz w:w="11907" w:h="16839" w:code="9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E7DEE5" w14:textId="77777777" w:rsidR="00631D99" w:rsidRDefault="00631D99">
      <w:pPr>
        <w:spacing w:after="0" w:line="240" w:lineRule="auto"/>
      </w:pPr>
      <w:r>
        <w:separator/>
      </w:r>
    </w:p>
    <w:p w14:paraId="5D5ED3CE" w14:textId="77777777" w:rsidR="00631D99" w:rsidRDefault="00631D99"/>
  </w:endnote>
  <w:endnote w:type="continuationSeparator" w:id="0">
    <w:p w14:paraId="36315A68" w14:textId="77777777" w:rsidR="00631D99" w:rsidRDefault="00631D99">
      <w:pPr>
        <w:spacing w:after="0" w:line="240" w:lineRule="auto"/>
      </w:pPr>
      <w:r>
        <w:continuationSeparator/>
      </w:r>
    </w:p>
    <w:p w14:paraId="1E6624B2" w14:textId="77777777" w:rsidR="00631D99" w:rsidRDefault="00631D9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riforce">
    <w:altName w:val="TRIFORCE"/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2073CE" w14:textId="77777777" w:rsidR="00863772" w:rsidRDefault="00517B24">
    <w:pPr>
      <w:pStyle w:val="Pieddepage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2633A6" w14:textId="77777777" w:rsidR="00631D99" w:rsidRDefault="00631D99">
      <w:pPr>
        <w:spacing w:after="0" w:line="240" w:lineRule="auto"/>
      </w:pPr>
      <w:r>
        <w:separator/>
      </w:r>
    </w:p>
    <w:p w14:paraId="5C9840B1" w14:textId="77777777" w:rsidR="00631D99" w:rsidRDefault="00631D99"/>
  </w:footnote>
  <w:footnote w:type="continuationSeparator" w:id="0">
    <w:p w14:paraId="2F6C8895" w14:textId="77777777" w:rsidR="00631D99" w:rsidRDefault="00631D99">
      <w:pPr>
        <w:spacing w:after="0" w:line="240" w:lineRule="auto"/>
      </w:pPr>
      <w:r>
        <w:continuationSeparator/>
      </w:r>
    </w:p>
    <w:p w14:paraId="71C0881A" w14:textId="77777777" w:rsidR="00631D99" w:rsidRDefault="00631D9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5ED07B7"/>
    <w:multiLevelType w:val="hybridMultilevel"/>
    <w:tmpl w:val="4D5C434C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8FB0E3A"/>
    <w:multiLevelType w:val="multilevel"/>
    <w:tmpl w:val="D6E81BDE"/>
    <w:lvl w:ilvl="0">
      <w:start w:val="1"/>
      <w:numFmt w:val="decimal"/>
      <w:pStyle w:val="Titre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Titre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Titre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Titre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Titre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Titre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Titre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Titre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Titre9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1A6"/>
    <w:rsid w:val="000621DE"/>
    <w:rsid w:val="00064F20"/>
    <w:rsid w:val="000B72B3"/>
    <w:rsid w:val="000C29B0"/>
    <w:rsid w:val="000D77D0"/>
    <w:rsid w:val="000E3EEB"/>
    <w:rsid w:val="000F3DE0"/>
    <w:rsid w:val="001058A9"/>
    <w:rsid w:val="001539AE"/>
    <w:rsid w:val="0017094C"/>
    <w:rsid w:val="00190E45"/>
    <w:rsid w:val="00191324"/>
    <w:rsid w:val="001D24FE"/>
    <w:rsid w:val="001D4C97"/>
    <w:rsid w:val="00263314"/>
    <w:rsid w:val="00265BFD"/>
    <w:rsid w:val="002762DF"/>
    <w:rsid w:val="00283574"/>
    <w:rsid w:val="00286B26"/>
    <w:rsid w:val="002B6903"/>
    <w:rsid w:val="002B7AF7"/>
    <w:rsid w:val="002C7926"/>
    <w:rsid w:val="002E26F4"/>
    <w:rsid w:val="002F4BBF"/>
    <w:rsid w:val="003200D5"/>
    <w:rsid w:val="003538AE"/>
    <w:rsid w:val="003B66B1"/>
    <w:rsid w:val="003C3B2C"/>
    <w:rsid w:val="004012FF"/>
    <w:rsid w:val="00402742"/>
    <w:rsid w:val="00403C62"/>
    <w:rsid w:val="00417DE0"/>
    <w:rsid w:val="00455CE0"/>
    <w:rsid w:val="0047162C"/>
    <w:rsid w:val="00472085"/>
    <w:rsid w:val="00474992"/>
    <w:rsid w:val="00485C7F"/>
    <w:rsid w:val="004941A6"/>
    <w:rsid w:val="00494E58"/>
    <w:rsid w:val="004C3E05"/>
    <w:rsid w:val="004D3BF2"/>
    <w:rsid w:val="004E6BAE"/>
    <w:rsid w:val="004F2DEE"/>
    <w:rsid w:val="004F64C7"/>
    <w:rsid w:val="004F7FC3"/>
    <w:rsid w:val="00506406"/>
    <w:rsid w:val="00517B24"/>
    <w:rsid w:val="005A0ADE"/>
    <w:rsid w:val="005B7B5D"/>
    <w:rsid w:val="005C3AB4"/>
    <w:rsid w:val="005C3C4C"/>
    <w:rsid w:val="005D14DE"/>
    <w:rsid w:val="0061778D"/>
    <w:rsid w:val="00624763"/>
    <w:rsid w:val="00631D99"/>
    <w:rsid w:val="00641C68"/>
    <w:rsid w:val="006422AC"/>
    <w:rsid w:val="00644B40"/>
    <w:rsid w:val="006506F1"/>
    <w:rsid w:val="00672EDC"/>
    <w:rsid w:val="006B2FF0"/>
    <w:rsid w:val="006C6F5F"/>
    <w:rsid w:val="006C742A"/>
    <w:rsid w:val="006D3F22"/>
    <w:rsid w:val="006F1828"/>
    <w:rsid w:val="00700D5E"/>
    <w:rsid w:val="0071070E"/>
    <w:rsid w:val="00736F91"/>
    <w:rsid w:val="00750FC9"/>
    <w:rsid w:val="00797550"/>
    <w:rsid w:val="007B0B93"/>
    <w:rsid w:val="007B5AC4"/>
    <w:rsid w:val="007C512D"/>
    <w:rsid w:val="007F2AF9"/>
    <w:rsid w:val="008112E4"/>
    <w:rsid w:val="00812587"/>
    <w:rsid w:val="00817519"/>
    <w:rsid w:val="00827109"/>
    <w:rsid w:val="00853FE3"/>
    <w:rsid w:val="00854805"/>
    <w:rsid w:val="00863772"/>
    <w:rsid w:val="0086773B"/>
    <w:rsid w:val="00880DA1"/>
    <w:rsid w:val="008A5C46"/>
    <w:rsid w:val="008A7770"/>
    <w:rsid w:val="008B46B5"/>
    <w:rsid w:val="008E7F70"/>
    <w:rsid w:val="008F0A20"/>
    <w:rsid w:val="008F7AC1"/>
    <w:rsid w:val="00916776"/>
    <w:rsid w:val="00926917"/>
    <w:rsid w:val="00936CC6"/>
    <w:rsid w:val="009449F1"/>
    <w:rsid w:val="00957F7E"/>
    <w:rsid w:val="00962089"/>
    <w:rsid w:val="009674B0"/>
    <w:rsid w:val="009824B6"/>
    <w:rsid w:val="009E3F8C"/>
    <w:rsid w:val="00A050CC"/>
    <w:rsid w:val="00A15F66"/>
    <w:rsid w:val="00A20801"/>
    <w:rsid w:val="00A25F25"/>
    <w:rsid w:val="00A56939"/>
    <w:rsid w:val="00A750A5"/>
    <w:rsid w:val="00A76BD0"/>
    <w:rsid w:val="00A81940"/>
    <w:rsid w:val="00AB0C4B"/>
    <w:rsid w:val="00AC2D63"/>
    <w:rsid w:val="00B128AB"/>
    <w:rsid w:val="00B26C41"/>
    <w:rsid w:val="00B7197E"/>
    <w:rsid w:val="00B73B92"/>
    <w:rsid w:val="00BB22F0"/>
    <w:rsid w:val="00BC1EA3"/>
    <w:rsid w:val="00BC2EF6"/>
    <w:rsid w:val="00BC3E92"/>
    <w:rsid w:val="00BF65EB"/>
    <w:rsid w:val="00C0152D"/>
    <w:rsid w:val="00C22AF7"/>
    <w:rsid w:val="00C30C6A"/>
    <w:rsid w:val="00C42C5F"/>
    <w:rsid w:val="00C451B5"/>
    <w:rsid w:val="00C75606"/>
    <w:rsid w:val="00C846CC"/>
    <w:rsid w:val="00C93F81"/>
    <w:rsid w:val="00CA01EA"/>
    <w:rsid w:val="00CA3918"/>
    <w:rsid w:val="00CB1816"/>
    <w:rsid w:val="00D20B6C"/>
    <w:rsid w:val="00D56FA4"/>
    <w:rsid w:val="00D96F87"/>
    <w:rsid w:val="00DD043F"/>
    <w:rsid w:val="00DD3B3C"/>
    <w:rsid w:val="00DD44EA"/>
    <w:rsid w:val="00DF2B8F"/>
    <w:rsid w:val="00E07443"/>
    <w:rsid w:val="00E207C8"/>
    <w:rsid w:val="00E34BC8"/>
    <w:rsid w:val="00E74EAA"/>
    <w:rsid w:val="00ED4FE1"/>
    <w:rsid w:val="00EE40E4"/>
    <w:rsid w:val="00EF3329"/>
    <w:rsid w:val="00F37CE6"/>
    <w:rsid w:val="00F4047E"/>
    <w:rsid w:val="00F80857"/>
    <w:rsid w:val="00FA25C2"/>
    <w:rsid w:val="00FA6082"/>
    <w:rsid w:val="00FC23FA"/>
    <w:rsid w:val="00FC70F6"/>
    <w:rsid w:val="00FD1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4A3A7E"/>
  <w15:chartTrackingRefBased/>
  <w15:docId w15:val="{DE8221C3-3563-2143-8EA5-6CA1206EE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fr-FR" w:eastAsia="ja-JP" w:bidi="fr-FR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8A9"/>
  </w:style>
  <w:style w:type="paragraph" w:styleId="Titre1">
    <w:name w:val="heading 1"/>
    <w:basedOn w:val="Normal"/>
    <w:link w:val="Titre1Car"/>
    <w:uiPriority w:val="9"/>
    <w:qFormat/>
    <w:pPr>
      <w:numPr>
        <w:numId w:val="1"/>
      </w:numPr>
      <w:spacing w:before="600" w:after="6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Titre2">
    <w:name w:val="heading 2"/>
    <w:basedOn w:val="Normal"/>
    <w:link w:val="Titre2Car"/>
    <w:uiPriority w:val="9"/>
    <w:unhideWhenUsed/>
    <w:qFormat/>
    <w:pPr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Titre3">
    <w:name w:val="heading 3"/>
    <w:basedOn w:val="Normal"/>
    <w:link w:val="Titre3Car"/>
    <w:uiPriority w:val="9"/>
    <w:unhideWhenUsed/>
    <w:qFormat/>
    <w:pPr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Titre4">
    <w:name w:val="heading 4"/>
    <w:basedOn w:val="Normal"/>
    <w:link w:val="Titre4Car"/>
    <w:uiPriority w:val="9"/>
    <w:semiHidden/>
    <w:unhideWhenUsed/>
    <w:qFormat/>
    <w:pPr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Titre5">
    <w:name w:val="heading 5"/>
    <w:basedOn w:val="Normal"/>
    <w:link w:val="Titre5Car"/>
    <w:uiPriority w:val="9"/>
    <w:semiHidden/>
    <w:unhideWhenUsed/>
    <w:qFormat/>
    <w:pPr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Titre6">
    <w:name w:val="heading 6"/>
    <w:basedOn w:val="Normal"/>
    <w:link w:val="Titre6Car"/>
    <w:uiPriority w:val="9"/>
    <w:semiHidden/>
    <w:unhideWhenUsed/>
    <w:qFormat/>
    <w:pPr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Titre7">
    <w:name w:val="heading 7"/>
    <w:basedOn w:val="Normal"/>
    <w:link w:val="Titre7Car"/>
    <w:uiPriority w:val="9"/>
    <w:semiHidden/>
    <w:unhideWhenUsed/>
    <w:qFormat/>
    <w:pPr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Titre8">
    <w:name w:val="heading 8"/>
    <w:basedOn w:val="Normal"/>
    <w:link w:val="Titre8C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Titre9">
    <w:name w:val="heading 9"/>
    <w:basedOn w:val="Normal"/>
    <w:link w:val="Titre9C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Titre2Car">
    <w:name w:val="Titre 2 Car"/>
    <w:basedOn w:val="Policepardfaut"/>
    <w:link w:val="Titre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Titre3Car">
    <w:name w:val="Titre 3 Car"/>
    <w:basedOn w:val="Policepardfaut"/>
    <w:link w:val="Titre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Titre5Car">
    <w:name w:val="Titre 5 Car"/>
    <w:basedOn w:val="Policepardfaut"/>
    <w:link w:val="Titre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Titre6Car">
    <w:name w:val="Titre 6 Car"/>
    <w:basedOn w:val="Policepardfaut"/>
    <w:link w:val="Titre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Titre7Car">
    <w:name w:val="Titre 7 Car"/>
    <w:basedOn w:val="Policepardfaut"/>
    <w:link w:val="Titre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Titre8Car">
    <w:name w:val="Titre 8 Car"/>
    <w:basedOn w:val="Policepardfaut"/>
    <w:link w:val="Titre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En-tte">
    <w:name w:val="header"/>
    <w:basedOn w:val="Normal"/>
    <w:link w:val="En-tteCar"/>
    <w:uiPriority w:val="99"/>
    <w:unhideWhenUsed/>
    <w:qFormat/>
    <w:pPr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</w:style>
  <w:style w:type="paragraph" w:styleId="Pieddepage">
    <w:name w:val="footer"/>
    <w:basedOn w:val="Normal"/>
    <w:link w:val="PieddepageCar"/>
    <w:uiPriority w:val="99"/>
    <w:unhideWhenUsed/>
    <w:qFormat/>
    <w:pPr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</w:style>
  <w:style w:type="paragraph" w:styleId="Lgende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re">
    <w:name w:val="Title"/>
    <w:basedOn w:val="Normal"/>
    <w:link w:val="TitreCar"/>
    <w:uiPriority w:val="2"/>
    <w:unhideWhenUsed/>
    <w:qFormat/>
    <w:pPr>
      <w:pBdr>
        <w:left w:val="single" w:sz="48" w:space="10" w:color="000000" w:themeColor="text1"/>
      </w:pBdr>
      <w:spacing w:before="240" w:after="0"/>
      <w:ind w:left="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TitreCar">
    <w:name w:val="Titre Car"/>
    <w:basedOn w:val="Policepardfaut"/>
    <w:link w:val="Titre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Sous-titre">
    <w:name w:val="Subtitle"/>
    <w:basedOn w:val="Normal"/>
    <w:next w:val="Normal"/>
    <w:link w:val="Sous-titreC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re"/>
    <w:link w:val="DateCar"/>
    <w:uiPriority w:val="2"/>
    <w:qFormat/>
    <w:pPr>
      <w:spacing w:after="360"/>
      <w:ind w:left="0"/>
    </w:pPr>
    <w:rPr>
      <w:sz w:val="28"/>
    </w:rPr>
  </w:style>
  <w:style w:type="character" w:customStyle="1" w:styleId="DateCar">
    <w:name w:val="Date Car"/>
    <w:basedOn w:val="Policepardfaut"/>
    <w:link w:val="Date"/>
    <w:uiPriority w:val="2"/>
    <w:rPr>
      <w:sz w:val="28"/>
    </w:rPr>
  </w:style>
  <w:style w:type="character" w:styleId="Accentuationintense">
    <w:name w:val="Intense Emphasis"/>
    <w:basedOn w:val="Policepardfaut"/>
    <w:uiPriority w:val="21"/>
    <w:semiHidden/>
    <w:unhideWhenUsed/>
    <w:qFormat/>
    <w:rPr>
      <w:b/>
      <w:iCs/>
      <w:color w:val="2E2E2E" w:themeColor="accent2"/>
    </w:rPr>
  </w:style>
  <w:style w:type="paragraph" w:styleId="Citationintense">
    <w:name w:val="Intense Quote"/>
    <w:basedOn w:val="Normal"/>
    <w:next w:val="Normal"/>
    <w:link w:val="CitationintenseC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CitationintenseCar">
    <w:name w:val="Citation intense Car"/>
    <w:basedOn w:val="Policepardfaut"/>
    <w:link w:val="Citationintense"/>
    <w:uiPriority w:val="30"/>
    <w:semiHidden/>
    <w:rPr>
      <w:b/>
      <w:i/>
      <w:iCs/>
      <w:color w:val="2E2E2E" w:themeColor="accent2"/>
    </w:rPr>
  </w:style>
  <w:style w:type="character" w:styleId="Rfrenceintense">
    <w:name w:val="Intense Reference"/>
    <w:basedOn w:val="Policepardfau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Citation">
    <w:name w:val="Quote"/>
    <w:basedOn w:val="Normal"/>
    <w:next w:val="Normal"/>
    <w:link w:val="CitationC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CitationCar">
    <w:name w:val="Citation Car"/>
    <w:basedOn w:val="Policepardfaut"/>
    <w:link w:val="Citation"/>
    <w:uiPriority w:val="29"/>
    <w:semiHidden/>
    <w:rPr>
      <w:i/>
      <w:iCs/>
    </w:rPr>
  </w:style>
  <w:style w:type="character" w:styleId="lev">
    <w:name w:val="Strong"/>
    <w:basedOn w:val="Policepardfaut"/>
    <w:uiPriority w:val="22"/>
    <w:semiHidden/>
    <w:unhideWhenUsed/>
    <w:qFormat/>
    <w:rPr>
      <w:b/>
      <w:bCs/>
    </w:rPr>
  </w:style>
  <w:style w:type="character" w:styleId="Accentuationlgre">
    <w:name w:val="Subtle Emphasis"/>
    <w:basedOn w:val="Policepardfaut"/>
    <w:uiPriority w:val="19"/>
    <w:semiHidden/>
    <w:unhideWhenUsed/>
    <w:qFormat/>
    <w:rPr>
      <w:i/>
      <w:iCs/>
      <w:color w:val="707070" w:themeColor="accent1"/>
    </w:rPr>
  </w:style>
  <w:style w:type="character" w:styleId="Rfrencelgre">
    <w:name w:val="Subtle Reference"/>
    <w:basedOn w:val="Policepardfaut"/>
    <w:uiPriority w:val="31"/>
    <w:semiHidden/>
    <w:unhideWhenUsed/>
    <w:qFormat/>
    <w:rPr>
      <w:caps/>
      <w:smallCaps w:val="0"/>
      <w:color w:val="707070" w:themeColor="accent1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pPr>
      <w:numPr>
        <w:numId w:val="0"/>
      </w:numPr>
      <w:outlineLvl w:val="9"/>
    </w:pPr>
  </w:style>
  <w:style w:type="character" w:customStyle="1" w:styleId="Sous-titreCar">
    <w:name w:val="Sous-titre Car"/>
    <w:basedOn w:val="Policepardfaut"/>
    <w:link w:val="Sous-titre"/>
    <w:uiPriority w:val="11"/>
    <w:semiHidden/>
    <w:rPr>
      <w:rFonts w:eastAsiaTheme="minorEastAsia"/>
      <w:i/>
      <w:spacing w:val="15"/>
      <w:sz w:val="32"/>
    </w:rPr>
  </w:style>
  <w:style w:type="character" w:styleId="Textedelespacerserv">
    <w:name w:val="Placeholder Text"/>
    <w:basedOn w:val="Policepardfaut"/>
    <w:uiPriority w:val="99"/>
    <w:semiHidden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135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coco/Library/Containers/com.microsoft.Word/Data/Library/Application%20Support/Microsoft/Office/16.0/DTS/fr-FR%7bF008AB66-2E85-8140-A9F7-36EE15CC86D3%7d/%7b47BD487D-EC3A-E94C-9AFD-9A91A0FF1B30%7dtf10002082.dotx" TargetMode="External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{47BD487D-EC3A-E94C-9AFD-9A91A0FF1B30}tf10002082.dotx</Template>
  <TotalTime>91</TotalTime>
  <Pages>5</Pages>
  <Words>626</Words>
  <Characters>3443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Coline Feliciano</cp:lastModifiedBy>
  <cp:revision>248</cp:revision>
  <dcterms:created xsi:type="dcterms:W3CDTF">2021-01-17T20:47:00Z</dcterms:created>
  <dcterms:modified xsi:type="dcterms:W3CDTF">2021-01-22T16:47:00Z</dcterms:modified>
</cp:coreProperties>
</file>